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31"/>
        <w:tblOverlap w:val="never"/>
        <w:tblW w:w="10065" w:type="dxa"/>
        <w:tblLayout w:type="fixed"/>
        <w:tblLook w:val="04A0" w:firstRow="1" w:lastRow="0" w:firstColumn="1" w:lastColumn="0" w:noHBand="0" w:noVBand="1"/>
      </w:tblPr>
      <w:tblGrid>
        <w:gridCol w:w="2689"/>
        <w:gridCol w:w="7376"/>
      </w:tblGrid>
      <w:tr w:rsidR="00331501" w:rsidRPr="00CE7AE1" w14:paraId="4DE80BE6" w14:textId="77777777" w:rsidTr="002466F8">
        <w:tc>
          <w:tcPr>
            <w:tcW w:w="2689" w:type="dxa"/>
            <w:shd w:val="clear" w:color="auto" w:fill="auto"/>
          </w:tcPr>
          <w:p w14:paraId="2B20DD22" w14:textId="77777777" w:rsidR="00331501" w:rsidRPr="00CE7AE1" w:rsidRDefault="00172F5B" w:rsidP="002466F8">
            <w:pPr>
              <w:pStyle w:val="a4"/>
              <w:rPr>
                <w:rFonts w:ascii="Times New Roman" w:hAnsi="Times New Roman"/>
                <w:sz w:val="18"/>
                <w:szCs w:val="18"/>
                <w:lang w:val="ru-RU" w:eastAsia="ru-RU"/>
              </w:rPr>
            </w:pPr>
            <w:r w:rsidRPr="00CE7AE1">
              <w:rPr>
                <w:rFonts w:ascii="Times New Roman" w:hAnsi="Times New Roman"/>
                <w:noProof/>
                <w:sz w:val="18"/>
                <w:szCs w:val="18"/>
                <w:lang w:val="ru-RU" w:eastAsia="ru-RU"/>
              </w:rPr>
              <w:drawing>
                <wp:inline distT="0" distB="0" distL="0" distR="0" wp14:anchorId="5FD0C710" wp14:editId="67718AA6">
                  <wp:extent cx="1536700" cy="72390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6" w:type="dxa"/>
            <w:shd w:val="clear" w:color="auto" w:fill="auto"/>
          </w:tcPr>
          <w:p w14:paraId="26D03B91" w14:textId="77777777" w:rsidR="00331501" w:rsidRPr="00CE7AE1" w:rsidRDefault="00331501" w:rsidP="002466F8">
            <w:pPr>
              <w:spacing w:line="276" w:lineRule="auto"/>
              <w:ind w:left="-10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E7AE1">
              <w:rPr>
                <w:rFonts w:ascii="Times New Roman" w:hAnsi="Times New Roman"/>
                <w:b/>
                <w:sz w:val="18"/>
                <w:szCs w:val="18"/>
              </w:rPr>
              <w:t>МИНОБРНАУКИ РОССИИ</w:t>
            </w:r>
          </w:p>
          <w:p w14:paraId="1D89F7D4" w14:textId="77777777" w:rsidR="00331501" w:rsidRPr="00CE7AE1" w:rsidRDefault="00331501" w:rsidP="002466F8">
            <w:pPr>
              <w:spacing w:line="276" w:lineRule="auto"/>
              <w:ind w:left="-10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E7AE1">
              <w:rPr>
                <w:rFonts w:ascii="Times New Roman" w:hAnsi="Times New Roman"/>
                <w:b/>
                <w:sz w:val="18"/>
                <w:szCs w:val="18"/>
              </w:rPr>
              <w:t xml:space="preserve">федеральное государственное бюджетное образовательное учреждение </w:t>
            </w:r>
          </w:p>
          <w:p w14:paraId="50F544CD" w14:textId="77777777" w:rsidR="00331501" w:rsidRPr="00CE7AE1" w:rsidRDefault="00331501" w:rsidP="002466F8">
            <w:pPr>
              <w:spacing w:line="276" w:lineRule="auto"/>
              <w:ind w:left="-10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E7AE1">
              <w:rPr>
                <w:rFonts w:ascii="Times New Roman" w:hAnsi="Times New Roman"/>
                <w:b/>
                <w:sz w:val="18"/>
                <w:szCs w:val="18"/>
              </w:rPr>
              <w:t>высшего образования</w:t>
            </w:r>
          </w:p>
          <w:p w14:paraId="6C5D3C92" w14:textId="77777777" w:rsidR="00331501" w:rsidRPr="00CE7AE1" w:rsidRDefault="00331501" w:rsidP="002466F8">
            <w:pPr>
              <w:spacing w:line="276" w:lineRule="auto"/>
              <w:ind w:left="-108" w:right="3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E7AE1">
              <w:rPr>
                <w:rFonts w:ascii="Times New Roman" w:hAnsi="Times New Roman"/>
                <w:b/>
                <w:sz w:val="18"/>
                <w:szCs w:val="18"/>
              </w:rPr>
              <w:t>«Самарский государственный технический университет»</w:t>
            </w:r>
          </w:p>
          <w:p w14:paraId="4FE98D8C" w14:textId="77777777" w:rsidR="00331501" w:rsidRPr="00CE7AE1" w:rsidRDefault="00331501" w:rsidP="002466F8">
            <w:pPr>
              <w:pStyle w:val="a4"/>
              <w:jc w:val="center"/>
              <w:rPr>
                <w:rFonts w:ascii="Times New Roman" w:hAnsi="Times New Roman"/>
                <w:b/>
                <w:sz w:val="18"/>
                <w:szCs w:val="18"/>
                <w:lang w:val="ru-RU" w:eastAsia="ru-RU"/>
              </w:rPr>
            </w:pPr>
            <w:r w:rsidRPr="00CE7AE1">
              <w:rPr>
                <w:rFonts w:ascii="Times New Roman" w:hAnsi="Times New Roman"/>
                <w:b/>
                <w:sz w:val="18"/>
                <w:szCs w:val="18"/>
                <w:lang w:val="ru-RU" w:eastAsia="ru-RU"/>
              </w:rPr>
              <w:t>(ФГБОУ ВО «СамГТУ»)</w:t>
            </w:r>
          </w:p>
        </w:tc>
      </w:tr>
    </w:tbl>
    <w:p w14:paraId="5A1D60CD" w14:textId="77777777" w:rsidR="001142F0" w:rsidRPr="00CE7AE1" w:rsidRDefault="001142F0" w:rsidP="001142F0">
      <w:pPr>
        <w:rPr>
          <w:rFonts w:ascii="Times New Roman" w:hAnsi="Times New Roman"/>
        </w:rPr>
      </w:pPr>
    </w:p>
    <w:tbl>
      <w:tblPr>
        <w:tblW w:w="10598" w:type="dxa"/>
        <w:tblLayout w:type="fixed"/>
        <w:tblLook w:val="01E0" w:firstRow="1" w:lastRow="1" w:firstColumn="1" w:lastColumn="1" w:noHBand="0" w:noVBand="0"/>
      </w:tblPr>
      <w:tblGrid>
        <w:gridCol w:w="10598"/>
      </w:tblGrid>
      <w:tr w:rsidR="001142F0" w:rsidRPr="00CE7AE1" w14:paraId="491555C1" w14:textId="77777777" w:rsidTr="002466F8">
        <w:tc>
          <w:tcPr>
            <w:tcW w:w="10598" w:type="dxa"/>
          </w:tcPr>
          <w:p w14:paraId="3417880B" w14:textId="77777777" w:rsidR="001142F0" w:rsidRPr="00CE7AE1" w:rsidRDefault="001142F0" w:rsidP="00BF702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5CAD33C" w14:textId="77777777" w:rsidR="001142F0" w:rsidRPr="00CE7AE1" w:rsidRDefault="001142F0" w:rsidP="00BF702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11651FA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24"/>
              </w:rPr>
            </w:pPr>
          </w:p>
          <w:p w14:paraId="6053D1F7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24"/>
              </w:rPr>
            </w:pPr>
          </w:p>
          <w:p w14:paraId="0AAACB06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24"/>
              </w:rPr>
            </w:pPr>
          </w:p>
          <w:p w14:paraId="553B53EF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24"/>
              </w:rPr>
            </w:pPr>
          </w:p>
          <w:p w14:paraId="600FDED9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24"/>
              </w:rPr>
            </w:pPr>
          </w:p>
          <w:p w14:paraId="5BE521AB" w14:textId="77777777" w:rsidR="002466F8" w:rsidRDefault="002466F8" w:rsidP="00BF7028">
            <w:pPr>
              <w:jc w:val="center"/>
              <w:rPr>
                <w:rFonts w:ascii="Times New Roman" w:hAnsi="Times New Roman"/>
                <w:b/>
                <w:spacing w:val="40"/>
                <w:sz w:val="30"/>
                <w:szCs w:val="30"/>
              </w:rPr>
            </w:pPr>
          </w:p>
          <w:p w14:paraId="00497A1C" w14:textId="77777777" w:rsidR="002466F8" w:rsidRDefault="002466F8" w:rsidP="00BF7028">
            <w:pPr>
              <w:jc w:val="center"/>
              <w:rPr>
                <w:rFonts w:ascii="Times New Roman" w:hAnsi="Times New Roman"/>
                <w:b/>
                <w:spacing w:val="40"/>
                <w:sz w:val="30"/>
                <w:szCs w:val="30"/>
              </w:rPr>
            </w:pPr>
          </w:p>
          <w:p w14:paraId="1DDE479C" w14:textId="77777777" w:rsidR="002466F8" w:rsidRDefault="002466F8" w:rsidP="00BF7028">
            <w:pPr>
              <w:jc w:val="center"/>
              <w:rPr>
                <w:rFonts w:ascii="Times New Roman" w:hAnsi="Times New Roman"/>
                <w:b/>
                <w:spacing w:val="40"/>
                <w:sz w:val="30"/>
                <w:szCs w:val="30"/>
              </w:rPr>
            </w:pPr>
          </w:p>
          <w:p w14:paraId="736DF16E" w14:textId="77777777" w:rsidR="002466F8" w:rsidRDefault="002466F8" w:rsidP="00BF7028">
            <w:pPr>
              <w:jc w:val="center"/>
              <w:rPr>
                <w:rFonts w:ascii="Times New Roman" w:hAnsi="Times New Roman"/>
                <w:b/>
                <w:spacing w:val="40"/>
                <w:sz w:val="30"/>
                <w:szCs w:val="30"/>
              </w:rPr>
            </w:pPr>
          </w:p>
          <w:p w14:paraId="5BD3F54E" w14:textId="77777777" w:rsidR="001142F0" w:rsidRPr="00CE7AE1" w:rsidRDefault="001142F0" w:rsidP="00BF7028">
            <w:pPr>
              <w:jc w:val="center"/>
              <w:rPr>
                <w:rFonts w:ascii="Times New Roman" w:hAnsi="Times New Roman"/>
                <w:b/>
                <w:spacing w:val="40"/>
                <w:sz w:val="30"/>
                <w:szCs w:val="30"/>
              </w:rPr>
            </w:pPr>
            <w:r w:rsidRPr="00CE7AE1">
              <w:rPr>
                <w:rFonts w:ascii="Times New Roman" w:hAnsi="Times New Roman"/>
                <w:b/>
                <w:spacing w:val="40"/>
                <w:sz w:val="30"/>
                <w:szCs w:val="30"/>
              </w:rPr>
              <w:t>ОТЧЕТ</w:t>
            </w:r>
          </w:p>
          <w:p w14:paraId="6D76A459" w14:textId="11025FB9" w:rsidR="001142F0" w:rsidRPr="00CD7FDE" w:rsidRDefault="001142F0" w:rsidP="00BF7028">
            <w:pPr>
              <w:tabs>
                <w:tab w:val="left" w:leader="underscore" w:pos="8789"/>
              </w:tabs>
              <w:spacing w:before="120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CE7AE1">
              <w:rPr>
                <w:rFonts w:ascii="Times New Roman" w:hAnsi="Times New Roman"/>
                <w:sz w:val="30"/>
              </w:rPr>
              <w:t>о выполнении лабораторной работы</w:t>
            </w:r>
            <w:r w:rsidR="00331501" w:rsidRPr="00CE7AE1">
              <w:rPr>
                <w:rFonts w:ascii="Times New Roman" w:hAnsi="Times New Roman"/>
                <w:sz w:val="30"/>
              </w:rPr>
              <w:t xml:space="preserve"> </w:t>
            </w:r>
            <w:r w:rsidR="00331501" w:rsidRPr="00CE7AE1">
              <w:rPr>
                <w:rFonts w:ascii="Times New Roman" w:hAnsi="Times New Roman"/>
                <w:bCs/>
                <w:sz w:val="30"/>
                <w:szCs w:val="30"/>
              </w:rPr>
              <w:t xml:space="preserve">№ </w:t>
            </w:r>
            <w:r w:rsidR="00FA0897">
              <w:rPr>
                <w:rFonts w:ascii="Times New Roman" w:hAnsi="Times New Roman"/>
                <w:bCs/>
                <w:sz w:val="30"/>
                <w:szCs w:val="30"/>
              </w:rPr>
              <w:t>4</w:t>
            </w:r>
          </w:p>
          <w:p w14:paraId="7B8BE390" w14:textId="77777777" w:rsidR="001142F0" w:rsidRPr="00CE7AE1" w:rsidRDefault="001142F0" w:rsidP="00BF7028">
            <w:pPr>
              <w:tabs>
                <w:tab w:val="left" w:leader="underscore" w:pos="8789"/>
              </w:tabs>
              <w:spacing w:before="120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CE7AE1">
              <w:rPr>
                <w:rFonts w:ascii="Times New Roman" w:hAnsi="Times New Roman"/>
                <w:sz w:val="30"/>
              </w:rPr>
              <w:t xml:space="preserve">по дисциплине </w:t>
            </w:r>
            <w:r w:rsidRPr="00CE7AE1">
              <w:rPr>
                <w:rFonts w:ascii="Times New Roman" w:hAnsi="Times New Roman"/>
                <w:sz w:val="30"/>
                <w:szCs w:val="30"/>
              </w:rPr>
              <w:t>«</w:t>
            </w:r>
            <w:r w:rsidR="00331501" w:rsidRPr="00CE7AE1">
              <w:rPr>
                <w:rFonts w:ascii="Times New Roman" w:hAnsi="Times New Roman"/>
                <w:i/>
                <w:sz w:val="30"/>
              </w:rPr>
              <w:t>Языки и методы программирования</w:t>
            </w:r>
            <w:r w:rsidRPr="00CE7AE1">
              <w:rPr>
                <w:rFonts w:ascii="Times New Roman" w:hAnsi="Times New Roman"/>
                <w:sz w:val="30"/>
                <w:szCs w:val="30"/>
              </w:rPr>
              <w:t>»</w:t>
            </w:r>
          </w:p>
          <w:p w14:paraId="40A6079E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tbl>
            <w:tblPr>
              <w:tblW w:w="0" w:type="auto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238"/>
              <w:gridCol w:w="7976"/>
            </w:tblGrid>
            <w:tr w:rsidR="001142F0" w:rsidRPr="00CE7AE1" w14:paraId="42FCB486" w14:textId="77777777" w:rsidTr="00677A7C">
              <w:tc>
                <w:tcPr>
                  <w:tcW w:w="1238" w:type="dxa"/>
                  <w:vAlign w:val="center"/>
                </w:tcPr>
                <w:p w14:paraId="3C7F1F6D" w14:textId="77777777" w:rsidR="001142F0" w:rsidRPr="00CE7AE1" w:rsidRDefault="001142F0" w:rsidP="00BF7028">
                  <w:pPr>
                    <w:jc w:val="right"/>
                    <w:rPr>
                      <w:rFonts w:ascii="Times New Roman" w:hAnsi="Times New Roman"/>
                      <w:szCs w:val="28"/>
                    </w:rPr>
                  </w:pPr>
                  <w:r w:rsidRPr="00CE7AE1">
                    <w:rPr>
                      <w:rFonts w:ascii="Times New Roman" w:hAnsi="Times New Roman"/>
                      <w:szCs w:val="28"/>
                    </w:rPr>
                    <w:t>по теме</w:t>
                  </w:r>
                </w:p>
              </w:tc>
              <w:tc>
                <w:tcPr>
                  <w:tcW w:w="7976" w:type="dxa"/>
                  <w:tcBorders>
                    <w:bottom w:val="single" w:sz="1" w:space="0" w:color="000000"/>
                  </w:tcBorders>
                  <w:vAlign w:val="center"/>
                </w:tcPr>
                <w:p w14:paraId="73E56911" w14:textId="2F80795A" w:rsidR="001142F0" w:rsidRPr="00CE7AE1" w:rsidRDefault="00FA0897" w:rsidP="00BF7028">
                  <w:pPr>
                    <w:jc w:val="center"/>
                    <w:rPr>
                      <w:rFonts w:ascii="Times New Roman" w:hAnsi="Times New Roman"/>
                      <w:szCs w:val="28"/>
                    </w:rPr>
                  </w:pPr>
                  <w:r w:rsidRPr="00FA0897">
                    <w:rPr>
                      <w:rFonts w:ascii="Times New Roman" w:hAnsi="Times New Roman"/>
                      <w:szCs w:val="28"/>
                    </w:rPr>
                    <w:t>УКАЗАТЕЛИ. ДИНАМИЧЕСКИЕ МАССИВЫ.</w:t>
                  </w:r>
                </w:p>
              </w:tc>
            </w:tr>
            <w:tr w:rsidR="001142F0" w:rsidRPr="00CE7AE1" w14:paraId="476F0CE7" w14:textId="77777777" w:rsidTr="00677A7C">
              <w:tc>
                <w:tcPr>
                  <w:tcW w:w="1238" w:type="dxa"/>
                </w:tcPr>
                <w:p w14:paraId="73A6628D" w14:textId="77777777" w:rsidR="001142F0" w:rsidRPr="00CE7AE1" w:rsidRDefault="001142F0" w:rsidP="00BF7028">
                  <w:pPr>
                    <w:rPr>
                      <w:rFonts w:ascii="Times New Roman" w:hAnsi="Times New Roman"/>
                      <w:szCs w:val="28"/>
                    </w:rPr>
                  </w:pPr>
                </w:p>
              </w:tc>
              <w:tc>
                <w:tcPr>
                  <w:tcW w:w="7976" w:type="dxa"/>
                  <w:tcBorders>
                    <w:bottom w:val="single" w:sz="1" w:space="0" w:color="000000"/>
                  </w:tcBorders>
                  <w:vAlign w:val="center"/>
                </w:tcPr>
                <w:p w14:paraId="511FAE50" w14:textId="77777777" w:rsidR="001142F0" w:rsidRPr="00CE7AE1" w:rsidRDefault="001142F0" w:rsidP="00BF7028">
                  <w:pPr>
                    <w:jc w:val="center"/>
                    <w:rPr>
                      <w:rFonts w:ascii="Times New Roman" w:hAnsi="Times New Roman"/>
                      <w:szCs w:val="28"/>
                    </w:rPr>
                  </w:pPr>
                </w:p>
              </w:tc>
            </w:tr>
          </w:tbl>
          <w:p w14:paraId="0A4ECB98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0BE53940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73D1F41C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588EC849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78A68AEF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282CDAAD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tbl>
            <w:tblPr>
              <w:tblW w:w="0" w:type="auto"/>
              <w:tblInd w:w="229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898"/>
              <w:gridCol w:w="1745"/>
              <w:gridCol w:w="1871"/>
              <w:gridCol w:w="1531"/>
              <w:gridCol w:w="2116"/>
            </w:tblGrid>
            <w:tr w:rsidR="001142F0" w:rsidRPr="00CE7AE1" w14:paraId="43C4078B" w14:textId="77777777" w:rsidTr="00677A7C">
              <w:trPr>
                <w:trHeight w:val="454"/>
              </w:trPr>
              <w:tc>
                <w:tcPr>
                  <w:tcW w:w="1898" w:type="dxa"/>
                  <w:vAlign w:val="bottom"/>
                </w:tcPr>
                <w:p w14:paraId="5BCDEF65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CE7AE1">
                    <w:rPr>
                      <w:rFonts w:ascii="Times New Roman" w:hAnsi="Times New Roman"/>
                      <w:b/>
                      <w:bCs/>
                      <w:sz w:val="24"/>
                    </w:rPr>
                    <w:t>Преподаватель</w:t>
                  </w:r>
                </w:p>
              </w:tc>
              <w:tc>
                <w:tcPr>
                  <w:tcW w:w="1745" w:type="dxa"/>
                  <w:tcBorders>
                    <w:bottom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0665D9A6" w14:textId="77777777" w:rsidR="001142F0" w:rsidRPr="00CE7AE1" w:rsidRDefault="00D67811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к.т.н., доцент</w:t>
                  </w:r>
                </w:p>
              </w:tc>
              <w:tc>
                <w:tcPr>
                  <w:tcW w:w="1871" w:type="dxa"/>
                  <w:tcBorders>
                    <w:bottom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0C5B749F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1" w:type="dxa"/>
                  <w:tcBorders>
                    <w:bottom w:val="single" w:sz="2" w:space="0" w:color="000000"/>
                  </w:tcBorders>
                  <w:vAlign w:val="bottom"/>
                </w:tcPr>
                <w:p w14:paraId="2B95BDE5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2" w:space="0" w:color="000000"/>
                  </w:tcBorders>
                  <w:vAlign w:val="bottom"/>
                </w:tcPr>
                <w:p w14:paraId="2AA2D4A2" w14:textId="77777777" w:rsidR="001142F0" w:rsidRPr="00CE7AE1" w:rsidRDefault="00BD1E2D" w:rsidP="00BD1E2D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E7AE1">
                    <w:rPr>
                      <w:rFonts w:ascii="Times New Roman" w:hAnsi="Times New Roman"/>
                      <w:sz w:val="24"/>
                      <w:szCs w:val="24"/>
                    </w:rPr>
                    <w:t xml:space="preserve">А.Г. </w:t>
                  </w:r>
                  <w:proofErr w:type="spellStart"/>
                  <w:r w:rsidR="00331501" w:rsidRPr="00CE7AE1">
                    <w:rPr>
                      <w:rFonts w:ascii="Times New Roman" w:hAnsi="Times New Roman"/>
                      <w:sz w:val="24"/>
                      <w:szCs w:val="24"/>
                    </w:rPr>
                    <w:t>Золин</w:t>
                  </w:r>
                  <w:proofErr w:type="spellEnd"/>
                  <w:r w:rsidRPr="00CE7AE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142F0" w:rsidRPr="00CE7AE1" w14:paraId="3D3D3130" w14:textId="77777777" w:rsidTr="00677A7C">
              <w:trPr>
                <w:trHeight w:val="227"/>
              </w:trPr>
              <w:tc>
                <w:tcPr>
                  <w:tcW w:w="1898" w:type="dxa"/>
                </w:tcPr>
                <w:p w14:paraId="52623E48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5" w:type="dxa"/>
                  <w:tcBorders>
                    <w:top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</w:tcPr>
                <w:p w14:paraId="1DFC2162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(должность)</w:t>
                  </w:r>
                </w:p>
              </w:tc>
              <w:tc>
                <w:tcPr>
                  <w:tcW w:w="1871" w:type="dxa"/>
                  <w:tcBorders>
                    <w:top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</w:tcPr>
                <w:p w14:paraId="6C995C2E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1531" w:type="dxa"/>
                  <w:tcBorders>
                    <w:top w:val="single" w:sz="2" w:space="0" w:color="000000"/>
                  </w:tcBorders>
                </w:tcPr>
                <w:p w14:paraId="527237A9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(дата)</w:t>
                  </w:r>
                </w:p>
              </w:tc>
              <w:tc>
                <w:tcPr>
                  <w:tcW w:w="2116" w:type="dxa"/>
                  <w:tcBorders>
                    <w:top w:val="single" w:sz="2" w:space="0" w:color="000000"/>
                  </w:tcBorders>
                </w:tcPr>
                <w:p w14:paraId="02CE3E6B" w14:textId="77777777" w:rsidR="001142F0" w:rsidRPr="00CE7AE1" w:rsidRDefault="001142F0" w:rsidP="00BF7028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(инициалы, фамилия)</w:t>
                  </w:r>
                </w:p>
              </w:tc>
            </w:tr>
            <w:tr w:rsidR="00BD1E2D" w:rsidRPr="00CE7AE1" w14:paraId="2D92860D" w14:textId="77777777" w:rsidTr="006A2646">
              <w:trPr>
                <w:trHeight w:val="454"/>
              </w:trPr>
              <w:tc>
                <w:tcPr>
                  <w:tcW w:w="1898" w:type="dxa"/>
                  <w:vAlign w:val="bottom"/>
                </w:tcPr>
                <w:p w14:paraId="6F94DF9F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CE7AE1">
                    <w:rPr>
                      <w:rFonts w:ascii="Times New Roman" w:hAnsi="Times New Roman"/>
                      <w:b/>
                      <w:bCs/>
                      <w:sz w:val="24"/>
                    </w:rPr>
                    <w:t>Преподаватель</w:t>
                  </w:r>
                </w:p>
              </w:tc>
              <w:tc>
                <w:tcPr>
                  <w:tcW w:w="1745" w:type="dxa"/>
                  <w:tcBorders>
                    <w:bottom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3D53B7CB" w14:textId="77777777" w:rsidR="00BD1E2D" w:rsidRPr="00CE7AE1" w:rsidRDefault="00D67811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к.т.н., доцент</w:t>
                  </w:r>
                </w:p>
              </w:tc>
              <w:tc>
                <w:tcPr>
                  <w:tcW w:w="1871" w:type="dxa"/>
                  <w:tcBorders>
                    <w:bottom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4FBEC947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1" w:type="dxa"/>
                  <w:tcBorders>
                    <w:bottom w:val="single" w:sz="2" w:space="0" w:color="000000"/>
                  </w:tcBorders>
                  <w:vAlign w:val="bottom"/>
                </w:tcPr>
                <w:p w14:paraId="653C7D29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2" w:space="0" w:color="000000"/>
                  </w:tcBorders>
                  <w:vAlign w:val="bottom"/>
                </w:tcPr>
                <w:p w14:paraId="5C9A7BF6" w14:textId="77777777" w:rsidR="00BD1E2D" w:rsidRPr="00CE7AE1" w:rsidRDefault="00BD1E2D" w:rsidP="00BD1E2D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gramStart"/>
                  <w:r w:rsidRPr="00CE7AE1">
                    <w:rPr>
                      <w:rFonts w:ascii="Times New Roman" w:hAnsi="Times New Roman"/>
                      <w:sz w:val="24"/>
                      <w:szCs w:val="24"/>
                    </w:rPr>
                    <w:t>Е.А.</w:t>
                  </w:r>
                  <w:proofErr w:type="gramEnd"/>
                  <w:r w:rsidRPr="00CE7AE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7AE1">
                    <w:rPr>
                      <w:rFonts w:ascii="Times New Roman" w:hAnsi="Times New Roman"/>
                      <w:sz w:val="24"/>
                      <w:szCs w:val="24"/>
                    </w:rPr>
                    <w:t>Халикова</w:t>
                  </w:r>
                  <w:proofErr w:type="spellEnd"/>
                  <w:r w:rsidRPr="00CE7AE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D1E2D" w:rsidRPr="00CE7AE1" w14:paraId="3D261511" w14:textId="77777777" w:rsidTr="006A2646">
              <w:trPr>
                <w:trHeight w:val="227"/>
              </w:trPr>
              <w:tc>
                <w:tcPr>
                  <w:tcW w:w="1898" w:type="dxa"/>
                </w:tcPr>
                <w:p w14:paraId="692D79F6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5" w:type="dxa"/>
                  <w:tcBorders>
                    <w:top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</w:tcPr>
                <w:p w14:paraId="10ACB906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(должность)</w:t>
                  </w:r>
                </w:p>
              </w:tc>
              <w:tc>
                <w:tcPr>
                  <w:tcW w:w="1871" w:type="dxa"/>
                  <w:tcBorders>
                    <w:top w:val="single" w:sz="2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</w:tcPr>
                <w:p w14:paraId="4D42C8CF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1531" w:type="dxa"/>
                  <w:tcBorders>
                    <w:top w:val="single" w:sz="2" w:space="0" w:color="000000"/>
                  </w:tcBorders>
                </w:tcPr>
                <w:p w14:paraId="161E9ECB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(дата)</w:t>
                  </w:r>
                </w:p>
              </w:tc>
              <w:tc>
                <w:tcPr>
                  <w:tcW w:w="2116" w:type="dxa"/>
                  <w:tcBorders>
                    <w:top w:val="single" w:sz="2" w:space="0" w:color="000000"/>
                  </w:tcBorders>
                </w:tcPr>
                <w:p w14:paraId="2FBE934F" w14:textId="77777777" w:rsidR="00BD1E2D" w:rsidRPr="00CE7AE1" w:rsidRDefault="00BD1E2D" w:rsidP="006A2646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(инициалы, фамилия)</w:t>
                  </w:r>
                </w:p>
              </w:tc>
            </w:tr>
            <w:tr w:rsidR="00331501" w:rsidRPr="00CE7AE1" w14:paraId="702327EB" w14:textId="77777777" w:rsidTr="00331501">
              <w:trPr>
                <w:trHeight w:val="454"/>
              </w:trPr>
              <w:tc>
                <w:tcPr>
                  <w:tcW w:w="1898" w:type="dxa"/>
                  <w:vAlign w:val="bottom"/>
                </w:tcPr>
                <w:p w14:paraId="7902FF12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CE7AE1">
                    <w:rPr>
                      <w:rFonts w:ascii="Times New Roman" w:hAnsi="Times New Roman"/>
                      <w:b/>
                      <w:bCs/>
                      <w:sz w:val="24"/>
                    </w:rPr>
                    <w:t>Студент</w:t>
                  </w:r>
                </w:p>
              </w:tc>
              <w:tc>
                <w:tcPr>
                  <w:tcW w:w="1745" w:type="dxa"/>
                  <w:tcBorders>
                    <w:bottom w:val="single" w:sz="1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030043D6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jc w:val="center"/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1871" w:type="dxa"/>
                  <w:tcBorders>
                    <w:bottom w:val="single" w:sz="1" w:space="0" w:color="000000"/>
                  </w:tcBorders>
                  <w:tcMar>
                    <w:top w:w="70" w:type="dxa"/>
                    <w:left w:w="70" w:type="dxa"/>
                    <w:bottom w:w="70" w:type="dxa"/>
                    <w:right w:w="70" w:type="dxa"/>
                  </w:tcMar>
                  <w:vAlign w:val="bottom"/>
                </w:tcPr>
                <w:p w14:paraId="3C372A9B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1531" w:type="dxa"/>
                  <w:tcBorders>
                    <w:bottom w:val="single" w:sz="1" w:space="0" w:color="000000"/>
                  </w:tcBorders>
                  <w:vAlign w:val="bottom"/>
                </w:tcPr>
                <w:p w14:paraId="2B6A4930" w14:textId="416FCFAA" w:rsidR="00331501" w:rsidRPr="00CE7AE1" w:rsidRDefault="00FA0897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9</w:t>
                  </w:r>
                  <w:r w:rsidR="00172F5B">
                    <w:rPr>
                      <w:rFonts w:ascii="Times New Roman" w:hAnsi="Times New Roman"/>
                      <w:sz w:val="24"/>
                    </w:rPr>
                    <w:t>.</w:t>
                  </w:r>
                  <w:r w:rsidR="003D554B" w:rsidRPr="00CD7FDE">
                    <w:rPr>
                      <w:rFonts w:ascii="Times New Roman" w:hAnsi="Times New Roman"/>
                      <w:sz w:val="24"/>
                    </w:rPr>
                    <w:t>1</w:t>
                  </w:r>
                  <w:r>
                    <w:rPr>
                      <w:rFonts w:ascii="Times New Roman" w:hAnsi="Times New Roman"/>
                      <w:sz w:val="24"/>
                    </w:rPr>
                    <w:t>1</w:t>
                  </w:r>
                  <w:r w:rsidR="00172F5B">
                    <w:rPr>
                      <w:rFonts w:ascii="Times New Roman" w:hAnsi="Times New Roman"/>
                      <w:sz w:val="24"/>
                    </w:rPr>
                    <w:t>.21</w:t>
                  </w:r>
                </w:p>
              </w:tc>
              <w:tc>
                <w:tcPr>
                  <w:tcW w:w="2116" w:type="dxa"/>
                  <w:tcBorders>
                    <w:bottom w:val="single" w:sz="1" w:space="0" w:color="000000"/>
                  </w:tcBorders>
                  <w:vAlign w:val="bottom"/>
                </w:tcPr>
                <w:p w14:paraId="27868EDB" w14:textId="77777777" w:rsidR="00331501" w:rsidRPr="00CE7AE1" w:rsidRDefault="00172F5B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А. Е. Скрипкин</w:t>
                  </w:r>
                </w:p>
              </w:tc>
            </w:tr>
            <w:tr w:rsidR="00331501" w:rsidRPr="00CE7AE1" w14:paraId="1C17C56E" w14:textId="77777777" w:rsidTr="00331501">
              <w:trPr>
                <w:trHeight w:val="227"/>
              </w:trPr>
              <w:tc>
                <w:tcPr>
                  <w:tcW w:w="1898" w:type="dxa"/>
                </w:tcPr>
                <w:p w14:paraId="0FBF63B3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5" w:type="dxa"/>
                  <w:tcBorders>
                    <w:top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C609149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(группа)</w:t>
                  </w:r>
                </w:p>
              </w:tc>
              <w:tc>
                <w:tcPr>
                  <w:tcW w:w="1871" w:type="dxa"/>
                  <w:tcBorders>
                    <w:top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FB26D64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1531" w:type="dxa"/>
                  <w:tcBorders>
                    <w:top w:val="single" w:sz="4" w:space="0" w:color="000000"/>
                  </w:tcBorders>
                </w:tcPr>
                <w:p w14:paraId="5B1B874B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(дата)</w:t>
                  </w:r>
                </w:p>
              </w:tc>
              <w:tc>
                <w:tcPr>
                  <w:tcW w:w="2116" w:type="dxa"/>
                  <w:tcBorders>
                    <w:top w:val="single" w:sz="4" w:space="0" w:color="000000"/>
                  </w:tcBorders>
                </w:tcPr>
                <w:p w14:paraId="4A222CA6" w14:textId="77777777" w:rsidR="00331501" w:rsidRPr="00CE7AE1" w:rsidRDefault="00331501" w:rsidP="00331501">
                  <w:pPr>
                    <w:tabs>
                      <w:tab w:val="left" w:leader="underscore" w:pos="7230"/>
                      <w:tab w:val="left" w:leader="underscore" w:pos="8789"/>
                    </w:tabs>
                    <w:snapToGrid w:val="0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E7AE1">
                    <w:rPr>
                      <w:rFonts w:ascii="Times New Roman" w:hAnsi="Times New Roman"/>
                      <w:sz w:val="18"/>
                      <w:szCs w:val="18"/>
                    </w:rPr>
                    <w:t>(инициалы, фамилия)</w:t>
                  </w:r>
                </w:p>
              </w:tc>
            </w:tr>
          </w:tbl>
          <w:p w14:paraId="56FDE0BB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64A3429E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663F9BAF" w14:textId="77777777" w:rsidR="001142F0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3144852E" w14:textId="77777777" w:rsidR="00E617E3" w:rsidRPr="00CE7AE1" w:rsidRDefault="00E617E3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2CB6122D" w14:textId="77777777" w:rsidR="001142F0" w:rsidRPr="00CE7AE1" w:rsidRDefault="001142F0" w:rsidP="00BF7028">
            <w:pPr>
              <w:tabs>
                <w:tab w:val="left" w:leader="underscore" w:pos="8789"/>
              </w:tabs>
              <w:rPr>
                <w:rFonts w:ascii="Times New Roman" w:hAnsi="Times New Roman"/>
                <w:sz w:val="30"/>
              </w:rPr>
            </w:pPr>
          </w:p>
          <w:p w14:paraId="5FE4015E" w14:textId="77777777" w:rsidR="001142F0" w:rsidRPr="00CE7AE1" w:rsidRDefault="001142F0" w:rsidP="002466F8">
            <w:pPr>
              <w:tabs>
                <w:tab w:val="left" w:leader="underscore" w:pos="7230"/>
                <w:tab w:val="left" w:leader="underscore" w:pos="8789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7AE1">
              <w:rPr>
                <w:rFonts w:ascii="Times New Roman" w:hAnsi="Times New Roman"/>
                <w:sz w:val="24"/>
              </w:rPr>
              <w:t>Самара 20</w:t>
            </w:r>
            <w:r w:rsidR="00087A63">
              <w:rPr>
                <w:rFonts w:ascii="Times New Roman" w:hAnsi="Times New Roman"/>
                <w:sz w:val="24"/>
              </w:rPr>
              <w:t>21</w:t>
            </w:r>
            <w:r w:rsidRPr="00CE7AE1">
              <w:rPr>
                <w:rFonts w:ascii="Times New Roman" w:hAnsi="Times New Roman"/>
                <w:sz w:val="24"/>
              </w:rPr>
              <w:t xml:space="preserve"> г.</w:t>
            </w:r>
          </w:p>
        </w:tc>
      </w:tr>
    </w:tbl>
    <w:p w14:paraId="5287A873" w14:textId="77777777" w:rsidR="00C73105" w:rsidRPr="00CE7AE1" w:rsidRDefault="00C73105" w:rsidP="00C73105">
      <w:pPr>
        <w:overflowPunct/>
        <w:textAlignment w:val="auto"/>
        <w:rPr>
          <w:rFonts w:ascii="Times New Roman" w:eastAsia="TimesNewRoman" w:hAnsi="Times New Roman"/>
          <w:szCs w:val="28"/>
        </w:rPr>
      </w:pPr>
    </w:p>
    <w:p w14:paraId="39562DBA" w14:textId="77777777" w:rsidR="00C73105" w:rsidRPr="00483F67" w:rsidRDefault="002466F8" w:rsidP="00CE7AE1">
      <w:pPr>
        <w:overflowPunct/>
        <w:textAlignment w:val="auto"/>
        <w:rPr>
          <w:rFonts w:ascii="Times New Roman" w:eastAsia="TimesNewRoman" w:hAnsi="Times New Roman"/>
          <w:szCs w:val="28"/>
        </w:rPr>
      </w:pPr>
      <w:r>
        <w:rPr>
          <w:rFonts w:ascii="Times New Roman" w:eastAsia="TimesNewRoman" w:hAnsi="Times New Roman"/>
          <w:b/>
          <w:szCs w:val="28"/>
        </w:rPr>
        <w:br w:type="page"/>
      </w:r>
      <w:r w:rsidR="00CE7AE1" w:rsidRPr="00483F67">
        <w:rPr>
          <w:rFonts w:ascii="Times New Roman" w:eastAsia="TimesNewRoman" w:hAnsi="Times New Roman"/>
          <w:b/>
          <w:szCs w:val="28"/>
        </w:rPr>
        <w:lastRenderedPageBreak/>
        <w:t>Цель и задачи работы</w:t>
      </w:r>
    </w:p>
    <w:p w14:paraId="3BFE2D6B" w14:textId="33B5B9F3" w:rsidR="00FA0897" w:rsidRDefault="00FA0897" w:rsidP="00FA0897">
      <w:pPr>
        <w:pStyle w:val="af2"/>
      </w:pPr>
      <w:r>
        <w:rPr>
          <w:sz w:val="32"/>
          <w:szCs w:val="32"/>
        </w:rPr>
        <w:t>Целью работы является получение обучающимися навыков работы с дин</w:t>
      </w:r>
      <w:r>
        <w:rPr>
          <w:sz w:val="32"/>
          <w:szCs w:val="32"/>
        </w:rPr>
        <w:t>а</w:t>
      </w:r>
      <w:r>
        <w:rPr>
          <w:sz w:val="32"/>
          <w:szCs w:val="32"/>
        </w:rPr>
        <w:t>мическо</w:t>
      </w:r>
      <w:r>
        <w:rPr>
          <w:sz w:val="32"/>
          <w:szCs w:val="32"/>
        </w:rPr>
        <w:t>й</w:t>
      </w:r>
      <w:r>
        <w:rPr>
          <w:sz w:val="32"/>
          <w:szCs w:val="32"/>
        </w:rPr>
        <w:t xml:space="preserve"> памятью в языке С++. </w:t>
      </w:r>
    </w:p>
    <w:p w14:paraId="212134D2" w14:textId="77777777" w:rsidR="00FA0897" w:rsidRDefault="00FA0897" w:rsidP="00FA0897">
      <w:pPr>
        <w:pStyle w:val="af2"/>
      </w:pPr>
      <w:r>
        <w:rPr>
          <w:sz w:val="32"/>
          <w:szCs w:val="32"/>
        </w:rPr>
        <w:t xml:space="preserve">Задачами работы являются: </w:t>
      </w:r>
    </w:p>
    <w:p w14:paraId="11F412B1" w14:textId="1DF4CE11" w:rsidR="00FA0897" w:rsidRDefault="00FA0897" w:rsidP="00FA0897">
      <w:pPr>
        <w:pStyle w:val="af2"/>
        <w:numPr>
          <w:ilvl w:val="0"/>
          <w:numId w:val="18"/>
        </w:numPr>
      </w:pPr>
      <w:r>
        <w:rPr>
          <w:rFonts w:ascii="Symbol" w:hAnsi="Symbol"/>
          <w:sz w:val="32"/>
          <w:szCs w:val="32"/>
        </w:rPr>
        <w:t xml:space="preserve"> </w:t>
      </w:r>
      <w:r>
        <w:rPr>
          <w:sz w:val="32"/>
          <w:szCs w:val="32"/>
        </w:rPr>
        <w:t>написание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программы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на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языке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С++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с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использованием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указателе</w:t>
      </w:r>
      <w:r>
        <w:rPr>
          <w:sz w:val="32"/>
          <w:szCs w:val="32"/>
        </w:rPr>
        <w:t>й</w:t>
      </w:r>
      <w:r>
        <w:rPr>
          <w:sz w:val="32"/>
          <w:szCs w:val="32"/>
        </w:rPr>
        <w:t xml:space="preserve"> при обработке динамических массивов; </w:t>
      </w:r>
    </w:p>
    <w:p w14:paraId="5B7DBED4" w14:textId="48E37010" w:rsidR="00FA0897" w:rsidRDefault="00FA0897" w:rsidP="00FA0897">
      <w:pPr>
        <w:pStyle w:val="af2"/>
        <w:numPr>
          <w:ilvl w:val="0"/>
          <w:numId w:val="18"/>
        </w:numPr>
      </w:pPr>
      <w:r>
        <w:rPr>
          <w:sz w:val="32"/>
          <w:szCs w:val="32"/>
        </w:rPr>
        <w:t xml:space="preserve">тестирование работоспособности программы для различных исходных данных. </w:t>
      </w:r>
    </w:p>
    <w:p w14:paraId="3D1B992A" w14:textId="77777777" w:rsidR="00172F5B" w:rsidRPr="00172F5B" w:rsidRDefault="00172F5B" w:rsidP="00172F5B">
      <w:pPr>
        <w:overflowPunct/>
        <w:textAlignment w:val="auto"/>
        <w:rPr>
          <w:rFonts w:ascii="Times New Roman" w:hAnsi="Times New Roman"/>
          <w:szCs w:val="28"/>
        </w:rPr>
      </w:pPr>
    </w:p>
    <w:p w14:paraId="3F1A1E49" w14:textId="49CE87EC" w:rsidR="00CB55AD" w:rsidRPr="00483F67" w:rsidRDefault="00C73105" w:rsidP="00CB55AD">
      <w:pPr>
        <w:overflowPunct/>
        <w:jc w:val="both"/>
        <w:textAlignment w:val="auto"/>
        <w:rPr>
          <w:rFonts w:ascii="Times New Roman" w:eastAsia="TimesNewRoman" w:hAnsi="Times New Roman"/>
          <w:szCs w:val="28"/>
        </w:rPr>
      </w:pPr>
      <w:r w:rsidRPr="00483F67">
        <w:rPr>
          <w:rFonts w:ascii="Times New Roman" w:hAnsi="Times New Roman"/>
          <w:b/>
          <w:bCs/>
          <w:szCs w:val="28"/>
        </w:rPr>
        <w:t>Задание 1</w:t>
      </w:r>
      <w:r w:rsidRPr="00483F67">
        <w:rPr>
          <w:rFonts w:ascii="Times New Roman" w:hAnsi="Times New Roman"/>
          <w:szCs w:val="28"/>
        </w:rPr>
        <w:t xml:space="preserve">. </w:t>
      </w:r>
      <w:r w:rsidR="00CB55AD" w:rsidRPr="00CB55AD">
        <w:rPr>
          <w:rFonts w:ascii="Times New Roman" w:eastAsia="TimesNewRoman" w:hAnsi="Times New Roman"/>
          <w:szCs w:val="28"/>
        </w:rPr>
        <w:t>Решить задачу для динамического массива, не используя индексацию. Дано N чисел. Наименьший член этой последовательности заменить значением среднего арифметического всех элементов, остальные элементы оставить без изменения. Вывести адреса четных элементов исходного массива.</w:t>
      </w:r>
    </w:p>
    <w:p w14:paraId="485177B4" w14:textId="6808A245" w:rsidR="003D554B" w:rsidRDefault="003D554B" w:rsidP="00CB55AD">
      <w:pPr>
        <w:overflowPunct/>
        <w:jc w:val="both"/>
        <w:textAlignment w:val="auto"/>
        <w:rPr>
          <w:rFonts w:ascii="Times New Roman" w:eastAsia="TimesNewRoman" w:hAnsi="Times New Roman"/>
          <w:b/>
          <w:szCs w:val="28"/>
        </w:rPr>
      </w:pPr>
    </w:p>
    <w:p w14:paraId="786A1D36" w14:textId="77777777" w:rsidR="00547342" w:rsidRPr="00FA0897" w:rsidRDefault="00CE7AE1" w:rsidP="003D554B">
      <w:pPr>
        <w:spacing w:line="288" w:lineRule="auto"/>
        <w:rPr>
          <w:rFonts w:ascii="Times New Roman" w:eastAsia="TimesNewRoman" w:hAnsi="Times New Roman"/>
          <w:b/>
          <w:szCs w:val="28"/>
        </w:rPr>
      </w:pPr>
      <w:r w:rsidRPr="00483F67">
        <w:rPr>
          <w:rFonts w:ascii="Times New Roman" w:eastAsia="TimesNewRoman" w:hAnsi="Times New Roman"/>
          <w:b/>
          <w:szCs w:val="28"/>
        </w:rPr>
        <w:t>Графическая схема алгоритма</w:t>
      </w:r>
      <w:r w:rsidR="00172F5B">
        <w:rPr>
          <w:rFonts w:ascii="Times New Roman" w:eastAsia="TimesNewRoman" w:hAnsi="Times New Roman"/>
          <w:b/>
          <w:szCs w:val="28"/>
        </w:rPr>
        <w:t>:</w:t>
      </w:r>
    </w:p>
    <w:p w14:paraId="19EFA53E" w14:textId="33AB1AA2" w:rsidR="0033377E" w:rsidRDefault="00054682" w:rsidP="00CB55AD">
      <w:pPr>
        <w:tabs>
          <w:tab w:val="left" w:pos="543"/>
        </w:tabs>
        <w:overflowPunct/>
        <w:jc w:val="center"/>
        <w:textAlignment w:val="auto"/>
        <w:rPr>
          <w:rFonts w:ascii="Times New Roman" w:eastAsia="TimesNewRoman" w:hAnsi="Times New Roman"/>
          <w:b/>
          <w:szCs w:val="28"/>
        </w:rPr>
      </w:pPr>
      <w:r>
        <w:rPr>
          <w:rFonts w:ascii="Times New Roman" w:eastAsia="TimesNewRoman" w:hAnsi="Times New Roman"/>
          <w:b/>
          <w:noProof/>
          <w:szCs w:val="28"/>
        </w:rPr>
        <w:lastRenderedPageBreak/>
        <w:drawing>
          <wp:inline distT="0" distB="0" distL="0" distR="0" wp14:anchorId="4F84A457" wp14:editId="2757ADF2">
            <wp:extent cx="4372610" cy="977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97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NewRoman" w:hAnsi="Times New Roman"/>
          <w:b/>
          <w:noProof/>
          <w:szCs w:val="28"/>
        </w:rPr>
        <w:lastRenderedPageBreak/>
        <w:drawing>
          <wp:inline distT="0" distB="0" distL="0" distR="0" wp14:anchorId="58E5AE7D" wp14:editId="22C5BFD5">
            <wp:extent cx="6191250" cy="97790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97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NewRoman" w:hAnsi="Times New Roman"/>
          <w:b/>
          <w:noProof/>
          <w:szCs w:val="28"/>
        </w:rPr>
        <w:lastRenderedPageBreak/>
        <w:drawing>
          <wp:inline distT="0" distB="0" distL="0" distR="0" wp14:anchorId="46297BD6" wp14:editId="0349B0A9">
            <wp:extent cx="4939030" cy="97790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97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027C" w14:textId="77777777" w:rsidR="00172F5B" w:rsidRPr="00FA0897" w:rsidRDefault="00CE7AE1" w:rsidP="00172F5B">
      <w:pPr>
        <w:tabs>
          <w:tab w:val="left" w:pos="543"/>
        </w:tabs>
        <w:overflowPunct/>
        <w:textAlignment w:val="auto"/>
        <w:rPr>
          <w:rFonts w:ascii="Menlo" w:hAnsi="Menlo" w:cs="Menlo"/>
          <w:color w:val="C77A4B"/>
          <w:sz w:val="22"/>
          <w:szCs w:val="22"/>
        </w:rPr>
      </w:pPr>
      <w:r w:rsidRPr="00483F67">
        <w:rPr>
          <w:rFonts w:ascii="Times New Roman" w:eastAsia="TimesNewRoman" w:hAnsi="Times New Roman"/>
          <w:b/>
          <w:szCs w:val="28"/>
        </w:rPr>
        <w:lastRenderedPageBreak/>
        <w:t>П</w:t>
      </w:r>
      <w:r w:rsidR="00C73105" w:rsidRPr="00483F67">
        <w:rPr>
          <w:rFonts w:ascii="Times New Roman" w:eastAsia="TimesNewRoman" w:hAnsi="Times New Roman"/>
          <w:b/>
          <w:szCs w:val="28"/>
        </w:rPr>
        <w:t>рограмм</w:t>
      </w:r>
      <w:r w:rsidRPr="00483F67">
        <w:rPr>
          <w:rFonts w:ascii="Times New Roman" w:eastAsia="TimesNewRoman" w:hAnsi="Times New Roman"/>
          <w:b/>
          <w:szCs w:val="28"/>
        </w:rPr>
        <w:t>н</w:t>
      </w:r>
      <w:r w:rsidR="00C73105" w:rsidRPr="00483F67">
        <w:rPr>
          <w:rFonts w:ascii="Times New Roman" w:eastAsia="TimesNewRoman" w:hAnsi="Times New Roman"/>
          <w:b/>
          <w:szCs w:val="28"/>
        </w:rPr>
        <w:t>ы</w:t>
      </w:r>
      <w:r w:rsidRPr="00483F67">
        <w:rPr>
          <w:rFonts w:ascii="Times New Roman" w:eastAsia="TimesNewRoman" w:hAnsi="Times New Roman"/>
          <w:b/>
          <w:szCs w:val="28"/>
        </w:rPr>
        <w:t>й</w:t>
      </w:r>
      <w:r w:rsidRPr="00FA0897">
        <w:rPr>
          <w:rFonts w:ascii="Times New Roman" w:eastAsia="TimesNewRoman" w:hAnsi="Times New Roman"/>
          <w:b/>
          <w:szCs w:val="28"/>
        </w:rPr>
        <w:t xml:space="preserve"> </w:t>
      </w:r>
      <w:r w:rsidRPr="00483F67">
        <w:rPr>
          <w:rFonts w:ascii="Times New Roman" w:eastAsia="TimesNewRoman" w:hAnsi="Times New Roman"/>
          <w:b/>
          <w:szCs w:val="28"/>
        </w:rPr>
        <w:t>код</w:t>
      </w:r>
      <w:r w:rsidR="00C73105" w:rsidRPr="00FA0897">
        <w:rPr>
          <w:rFonts w:ascii="Times New Roman" w:eastAsia="TimesNewRoman" w:hAnsi="Times New Roman"/>
          <w:b/>
          <w:szCs w:val="28"/>
        </w:rPr>
        <w:t>:</w:t>
      </w:r>
      <w:r w:rsidR="00172F5B" w:rsidRPr="00FA0897">
        <w:rPr>
          <w:rFonts w:ascii="Menlo" w:hAnsi="Menlo" w:cs="Menlo"/>
          <w:color w:val="C77A4B"/>
          <w:sz w:val="22"/>
          <w:szCs w:val="22"/>
        </w:rPr>
        <w:t xml:space="preserve"> </w:t>
      </w:r>
    </w:p>
    <w:p w14:paraId="15F8BF05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643820"/>
          <w:sz w:val="24"/>
          <w:szCs w:val="24"/>
          <w:lang w:val="en-US"/>
        </w:rPr>
        <w:t xml:space="preserve">#include </w:t>
      </w:r>
      <w:r w:rsidRPr="00CB55AD">
        <w:rPr>
          <w:rFonts w:ascii="Menlo" w:hAnsi="Menlo" w:cs="Menlo"/>
          <w:color w:val="C41A16"/>
          <w:sz w:val="24"/>
          <w:szCs w:val="24"/>
          <w:lang w:val="en-US"/>
        </w:rPr>
        <w:t>&lt;iostream&gt;</w:t>
      </w:r>
    </w:p>
    <w:p w14:paraId="02C4D938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643820"/>
          <w:sz w:val="24"/>
          <w:szCs w:val="24"/>
          <w:lang w:val="en-US"/>
        </w:rPr>
        <w:t xml:space="preserve">#include </w:t>
      </w:r>
      <w:r w:rsidRPr="00CB55AD">
        <w:rPr>
          <w:rFonts w:ascii="Menlo" w:hAnsi="Menlo" w:cs="Menlo"/>
          <w:color w:val="C41A16"/>
          <w:sz w:val="24"/>
          <w:szCs w:val="24"/>
          <w:lang w:val="en-US"/>
        </w:rPr>
        <w:t>&lt;</w:t>
      </w:r>
      <w:proofErr w:type="spellStart"/>
      <w:r w:rsidRPr="00CB55AD">
        <w:rPr>
          <w:rFonts w:ascii="Menlo" w:hAnsi="Menlo" w:cs="Menlo"/>
          <w:color w:val="C41A16"/>
          <w:sz w:val="24"/>
          <w:szCs w:val="24"/>
          <w:lang w:val="en-US"/>
        </w:rPr>
        <w:t>cmath</w:t>
      </w:r>
      <w:proofErr w:type="spellEnd"/>
      <w:r w:rsidRPr="00CB55AD">
        <w:rPr>
          <w:rFonts w:ascii="Menlo" w:hAnsi="Menlo" w:cs="Menlo"/>
          <w:color w:val="C41A16"/>
          <w:sz w:val="24"/>
          <w:szCs w:val="24"/>
          <w:lang w:val="en-US"/>
        </w:rPr>
        <w:t>&gt;</w:t>
      </w:r>
    </w:p>
    <w:p w14:paraId="54CDE7E0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using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CB55A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namespace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CB55AD">
        <w:rPr>
          <w:rFonts w:ascii="Menlo" w:hAnsi="Menlo" w:cs="Menlo"/>
          <w:color w:val="0B4F79"/>
          <w:sz w:val="24"/>
          <w:szCs w:val="24"/>
          <w:lang w:val="en-US"/>
        </w:rPr>
        <w:t>std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>;</w:t>
      </w:r>
      <w:proofErr w:type="gramEnd"/>
    </w:p>
    <w:p w14:paraId="7A454E7F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int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CB55AD">
        <w:rPr>
          <w:rFonts w:ascii="Menlo" w:hAnsi="Menlo" w:cs="Menlo"/>
          <w:color w:val="0F68A0"/>
          <w:sz w:val="24"/>
          <w:szCs w:val="24"/>
          <w:lang w:val="en-US"/>
        </w:rPr>
        <w:t>main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) {</w:t>
      </w:r>
    </w:p>
    <w:p w14:paraId="4FE151FA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CB55AD">
        <w:rPr>
          <w:rFonts w:ascii="Menlo" w:hAnsi="Menlo" w:cs="Menlo"/>
          <w:color w:val="267507"/>
          <w:sz w:val="24"/>
          <w:szCs w:val="24"/>
          <w:lang w:val="en-US"/>
        </w:rPr>
        <w:t xml:space="preserve">//creating </w:t>
      </w:r>
      <w:proofErr w:type="spellStart"/>
      <w:r w:rsidRPr="00CB55AD">
        <w:rPr>
          <w:rFonts w:ascii="Menlo" w:hAnsi="Menlo" w:cs="Menlo"/>
          <w:color w:val="267507"/>
          <w:sz w:val="24"/>
          <w:szCs w:val="24"/>
          <w:lang w:val="en-US"/>
        </w:rPr>
        <w:t>aray</w:t>
      </w:r>
      <w:proofErr w:type="spellEnd"/>
    </w:p>
    <w:p w14:paraId="1212B6C5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CB55A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int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n;</w:t>
      </w:r>
      <w:proofErr w:type="gramEnd"/>
    </w:p>
    <w:p w14:paraId="72FA59F6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CB55A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r w:rsidRPr="00CB55AD">
        <w:rPr>
          <w:rFonts w:ascii="Menlo" w:hAnsi="Menlo" w:cs="Menlo"/>
          <w:color w:val="C41A16"/>
          <w:sz w:val="24"/>
          <w:szCs w:val="24"/>
          <w:lang w:val="en-US"/>
        </w:rPr>
        <w:t xml:space="preserve">"enter values count: </w:t>
      </w:r>
      <w:proofErr w:type="gramStart"/>
      <w:r w:rsidRPr="00CB55AD">
        <w:rPr>
          <w:rFonts w:ascii="Menlo" w:hAnsi="Menlo" w:cs="Menlo"/>
          <w:color w:val="C41A16"/>
          <w:sz w:val="24"/>
          <w:szCs w:val="24"/>
          <w:lang w:val="en-US"/>
        </w:rPr>
        <w:t>"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>;</w:t>
      </w:r>
      <w:proofErr w:type="gramEnd"/>
    </w:p>
    <w:p w14:paraId="095A2DA1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CB55AD">
        <w:rPr>
          <w:rFonts w:ascii="Menlo" w:hAnsi="Menlo" w:cs="Menlo"/>
          <w:color w:val="6C36A9"/>
          <w:sz w:val="24"/>
          <w:szCs w:val="24"/>
          <w:lang w:val="en-US"/>
        </w:rPr>
        <w:t>cin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&gt;&gt; </w:t>
      </w:r>
      <w:proofErr w:type="gram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n;</w:t>
      </w:r>
      <w:proofErr w:type="gramEnd"/>
    </w:p>
    <w:p w14:paraId="63952552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CB55A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float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*array = </w:t>
      </w:r>
      <w:r w:rsidRPr="00CB55A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new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CB55A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float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>[n</w:t>
      </w:r>
      <w:proofErr w:type="gram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];</w:t>
      </w:r>
      <w:proofErr w:type="gramEnd"/>
    </w:p>
    <w:p w14:paraId="6BC59E97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CB55A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float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sum = </w:t>
      </w:r>
      <w:proofErr w:type="gramStart"/>
      <w:r w:rsidRPr="00CB55AD">
        <w:rPr>
          <w:rFonts w:ascii="Menlo" w:hAnsi="Menlo" w:cs="Menlo"/>
          <w:color w:val="1C00CF"/>
          <w:sz w:val="24"/>
          <w:szCs w:val="24"/>
          <w:lang w:val="en-US"/>
        </w:rPr>
        <w:t>0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>;</w:t>
      </w:r>
      <w:proofErr w:type="gramEnd"/>
    </w:p>
    <w:p w14:paraId="176204F6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</w:p>
    <w:p w14:paraId="26651FD2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CB55AD">
        <w:rPr>
          <w:rFonts w:ascii="Menlo" w:hAnsi="Menlo" w:cs="Menlo"/>
          <w:color w:val="267507"/>
          <w:sz w:val="24"/>
          <w:szCs w:val="24"/>
          <w:lang w:val="en-US"/>
        </w:rPr>
        <w:t>//filling array</w:t>
      </w:r>
    </w:p>
    <w:p w14:paraId="10827596" w14:textId="31C28FB4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CB55A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for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(</w:t>
      </w:r>
      <w:r w:rsidRPr="00CB55A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float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*</w:t>
      </w:r>
      <w:proofErr w:type="spell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ptr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= &amp;</w:t>
      </w:r>
      <w:proofErr w:type="gram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array[</w:t>
      </w:r>
      <w:proofErr w:type="gramEnd"/>
      <w:r w:rsidRPr="00CB55AD">
        <w:rPr>
          <w:rFonts w:ascii="Menlo" w:hAnsi="Menlo" w:cs="Menlo"/>
          <w:color w:val="1C00CF"/>
          <w:sz w:val="24"/>
          <w:szCs w:val="24"/>
          <w:lang w:val="en-US"/>
        </w:rPr>
        <w:t>0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]; </w:t>
      </w:r>
      <w:proofErr w:type="spell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ptr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 &amp;array[n]; </w:t>
      </w:r>
      <w:proofErr w:type="spell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ptr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++) {</w:t>
      </w:r>
    </w:p>
    <w:p w14:paraId="77E5BB1A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proofErr w:type="spellStart"/>
      <w:r w:rsidRPr="00CB55A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r w:rsidRPr="00CB55AD">
        <w:rPr>
          <w:rFonts w:ascii="Menlo" w:hAnsi="Menlo" w:cs="Menlo"/>
          <w:color w:val="C41A16"/>
          <w:sz w:val="24"/>
          <w:szCs w:val="24"/>
          <w:lang w:val="en-US"/>
        </w:rPr>
        <w:t xml:space="preserve">"enter a value: </w:t>
      </w:r>
      <w:proofErr w:type="gramStart"/>
      <w:r w:rsidRPr="00CB55AD">
        <w:rPr>
          <w:rFonts w:ascii="Menlo" w:hAnsi="Menlo" w:cs="Menlo"/>
          <w:color w:val="C41A16"/>
          <w:sz w:val="24"/>
          <w:szCs w:val="24"/>
          <w:lang w:val="en-US"/>
        </w:rPr>
        <w:t>"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>;</w:t>
      </w:r>
      <w:proofErr w:type="gramEnd"/>
    </w:p>
    <w:p w14:paraId="4347DCD1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proofErr w:type="spellStart"/>
      <w:r w:rsidRPr="00CB55AD">
        <w:rPr>
          <w:rFonts w:ascii="Menlo" w:hAnsi="Menlo" w:cs="Menlo"/>
          <w:color w:val="6C36A9"/>
          <w:sz w:val="24"/>
          <w:szCs w:val="24"/>
          <w:lang w:val="en-US"/>
        </w:rPr>
        <w:t>cin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&gt;&gt; *</w:t>
      </w:r>
      <w:proofErr w:type="spellStart"/>
      <w:proofErr w:type="gram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ptr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;</w:t>
      </w:r>
      <w:proofErr w:type="gramEnd"/>
    </w:p>
    <w:p w14:paraId="36EF07E2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    sum += *</w:t>
      </w:r>
      <w:proofErr w:type="spellStart"/>
      <w:proofErr w:type="gram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ptr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;</w:t>
      </w:r>
      <w:proofErr w:type="gramEnd"/>
    </w:p>
    <w:p w14:paraId="0B0E274C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}</w:t>
      </w:r>
    </w:p>
    <w:p w14:paraId="390638F2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CB55A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CB55AD">
        <w:rPr>
          <w:rFonts w:ascii="Menlo" w:hAnsi="Menlo" w:cs="Menlo"/>
          <w:color w:val="6C36A9"/>
          <w:sz w:val="24"/>
          <w:szCs w:val="24"/>
          <w:lang w:val="en-US"/>
        </w:rPr>
        <w:t>endl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;</w:t>
      </w:r>
      <w:proofErr w:type="gramEnd"/>
    </w:p>
    <w:p w14:paraId="3EC36771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</w:p>
    <w:p w14:paraId="6964377C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CB55AD">
        <w:rPr>
          <w:rFonts w:ascii="Menlo" w:hAnsi="Menlo" w:cs="Menlo"/>
          <w:color w:val="267507"/>
          <w:sz w:val="24"/>
          <w:szCs w:val="24"/>
          <w:lang w:val="en-US"/>
        </w:rPr>
        <w:t>//finding min value</w:t>
      </w:r>
    </w:p>
    <w:p w14:paraId="44B17D4B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CB55A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float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*</w:t>
      </w:r>
      <w:proofErr w:type="spell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minPointer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= &amp;</w:t>
      </w:r>
      <w:proofErr w:type="gram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array[</w:t>
      </w:r>
      <w:proofErr w:type="gramEnd"/>
      <w:r w:rsidRPr="00CB55AD">
        <w:rPr>
          <w:rFonts w:ascii="Menlo" w:hAnsi="Menlo" w:cs="Menlo"/>
          <w:color w:val="1C00CF"/>
          <w:sz w:val="24"/>
          <w:szCs w:val="24"/>
          <w:lang w:val="en-US"/>
        </w:rPr>
        <w:t>0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>];</w:t>
      </w:r>
    </w:p>
    <w:p w14:paraId="682079A4" w14:textId="100FC170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CB55A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for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(</w:t>
      </w:r>
      <w:r w:rsidRPr="00CB55A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float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*</w:t>
      </w:r>
      <w:proofErr w:type="spell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ptr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= &amp;</w:t>
      </w:r>
      <w:proofErr w:type="gram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array[</w:t>
      </w:r>
      <w:proofErr w:type="gramEnd"/>
      <w:r w:rsidRPr="00CB55AD">
        <w:rPr>
          <w:rFonts w:ascii="Menlo" w:hAnsi="Menlo" w:cs="Menlo"/>
          <w:color w:val="1C00CF"/>
          <w:sz w:val="24"/>
          <w:szCs w:val="24"/>
          <w:lang w:val="en-US"/>
        </w:rPr>
        <w:t>0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]; </w:t>
      </w:r>
      <w:proofErr w:type="spell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ptr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 &amp;array[n]; </w:t>
      </w:r>
      <w:proofErr w:type="spell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ptr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++) {</w:t>
      </w:r>
    </w:p>
    <w:p w14:paraId="40E768C9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CB55A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if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(*</w:t>
      </w:r>
      <w:proofErr w:type="spell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ptr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 *</w:t>
      </w:r>
      <w:proofErr w:type="spell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minPointer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) {</w:t>
      </w:r>
    </w:p>
    <w:p w14:paraId="08ABC98E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minPointer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ptr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;</w:t>
      </w:r>
      <w:proofErr w:type="gramEnd"/>
    </w:p>
    <w:p w14:paraId="415FFA98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    }</w:t>
      </w:r>
    </w:p>
    <w:p w14:paraId="1A1D60EE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CB55A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if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CB55AD">
        <w:rPr>
          <w:rFonts w:ascii="Menlo" w:hAnsi="Menlo" w:cs="Menlo"/>
          <w:color w:val="6C36A9"/>
          <w:sz w:val="24"/>
          <w:szCs w:val="24"/>
          <w:lang w:val="en-US"/>
        </w:rPr>
        <w:t>fmod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*</w:t>
      </w:r>
      <w:proofErr w:type="spell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ptr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, </w:t>
      </w:r>
      <w:r w:rsidRPr="00CB55A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float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CB55AD">
        <w:rPr>
          <w:rFonts w:ascii="Menlo" w:hAnsi="Menlo" w:cs="Menlo"/>
          <w:color w:val="1C00CF"/>
          <w:sz w:val="24"/>
          <w:szCs w:val="24"/>
          <w:lang w:val="en-US"/>
        </w:rPr>
        <w:t>2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)) == </w:t>
      </w:r>
      <w:r w:rsidRPr="00CB55AD">
        <w:rPr>
          <w:rFonts w:ascii="Menlo" w:hAnsi="Menlo" w:cs="Menlo"/>
          <w:color w:val="1C00CF"/>
          <w:sz w:val="24"/>
          <w:szCs w:val="24"/>
          <w:lang w:val="en-US"/>
        </w:rPr>
        <w:t>0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>) {</w:t>
      </w:r>
    </w:p>
    <w:p w14:paraId="741C376A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B55A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r w:rsidRPr="00CB55AD">
        <w:rPr>
          <w:rFonts w:ascii="Menlo" w:hAnsi="Menlo" w:cs="Menlo"/>
          <w:color w:val="C41A16"/>
          <w:sz w:val="24"/>
          <w:szCs w:val="24"/>
          <w:lang w:val="en-US"/>
        </w:rPr>
        <w:t>"</w:t>
      </w:r>
      <w:proofErr w:type="spellStart"/>
      <w:r w:rsidRPr="00CB55AD">
        <w:rPr>
          <w:rFonts w:ascii="Menlo" w:hAnsi="Menlo" w:cs="Menlo"/>
          <w:color w:val="C41A16"/>
          <w:sz w:val="24"/>
          <w:szCs w:val="24"/>
        </w:rPr>
        <w:t>адресс</w:t>
      </w:r>
      <w:proofErr w:type="spellEnd"/>
      <w:r w:rsidRPr="00CB55AD">
        <w:rPr>
          <w:rFonts w:ascii="Menlo" w:hAnsi="Menlo" w:cs="Menlo"/>
          <w:color w:val="C41A16"/>
          <w:sz w:val="24"/>
          <w:szCs w:val="24"/>
          <w:lang w:val="en-US"/>
        </w:rPr>
        <w:t xml:space="preserve"> </w:t>
      </w:r>
      <w:r w:rsidRPr="00CB55AD">
        <w:rPr>
          <w:rFonts w:ascii="Menlo" w:hAnsi="Menlo" w:cs="Menlo"/>
          <w:color w:val="C41A16"/>
          <w:sz w:val="24"/>
          <w:szCs w:val="24"/>
        </w:rPr>
        <w:t>четного</w:t>
      </w:r>
      <w:r w:rsidRPr="00CB55AD">
        <w:rPr>
          <w:rFonts w:ascii="Menlo" w:hAnsi="Menlo" w:cs="Menlo"/>
          <w:color w:val="C41A16"/>
          <w:sz w:val="24"/>
          <w:szCs w:val="24"/>
          <w:lang w:val="en-US"/>
        </w:rPr>
        <w:t xml:space="preserve"> </w:t>
      </w:r>
      <w:proofErr w:type="gramStart"/>
      <w:r w:rsidRPr="00CB55AD">
        <w:rPr>
          <w:rFonts w:ascii="Menlo" w:hAnsi="Menlo" w:cs="Menlo"/>
          <w:color w:val="C41A16"/>
          <w:sz w:val="24"/>
          <w:szCs w:val="24"/>
        </w:rPr>
        <w:t>числа</w:t>
      </w:r>
      <w:r w:rsidRPr="00CB55AD">
        <w:rPr>
          <w:rFonts w:ascii="Menlo" w:hAnsi="Menlo" w:cs="Menlo"/>
          <w:color w:val="C41A16"/>
          <w:sz w:val="24"/>
          <w:szCs w:val="24"/>
          <w:lang w:val="en-US"/>
        </w:rPr>
        <w:t>(</w:t>
      </w:r>
      <w:proofErr w:type="gramEnd"/>
      <w:r w:rsidRPr="00CB55AD">
        <w:rPr>
          <w:rFonts w:ascii="Menlo" w:hAnsi="Menlo" w:cs="Menlo"/>
          <w:color w:val="C41A16"/>
          <w:sz w:val="24"/>
          <w:szCs w:val="24"/>
          <w:lang w:val="en-US"/>
        </w:rPr>
        <w:t>"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&lt;&lt; *</w:t>
      </w:r>
      <w:proofErr w:type="spell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ptr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r w:rsidRPr="00CB55AD">
        <w:rPr>
          <w:rFonts w:ascii="Menlo" w:hAnsi="Menlo" w:cs="Menlo"/>
          <w:color w:val="C41A16"/>
          <w:sz w:val="24"/>
          <w:szCs w:val="24"/>
          <w:lang w:val="en-US"/>
        </w:rPr>
        <w:t>"): "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ptr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endl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7986DD1C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    }</w:t>
      </w:r>
    </w:p>
    <w:p w14:paraId="45DD61E6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}</w:t>
      </w:r>
    </w:p>
    <w:p w14:paraId="59018F97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CB55A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CB55AD">
        <w:rPr>
          <w:rFonts w:ascii="Menlo" w:hAnsi="Menlo" w:cs="Menlo"/>
          <w:color w:val="6C36A9"/>
          <w:sz w:val="24"/>
          <w:szCs w:val="24"/>
          <w:lang w:val="en-US"/>
        </w:rPr>
        <w:t>endl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;</w:t>
      </w:r>
      <w:proofErr w:type="gramEnd"/>
    </w:p>
    <w:p w14:paraId="2BEE884C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</w:p>
    <w:p w14:paraId="78EF896C" w14:textId="7E174458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CB55AD">
        <w:rPr>
          <w:rFonts w:ascii="Menlo" w:hAnsi="Menlo" w:cs="Menlo"/>
          <w:color w:val="267507"/>
          <w:sz w:val="24"/>
          <w:szCs w:val="24"/>
          <w:lang w:val="en-US"/>
        </w:rPr>
        <w:t>//printing min value and his ad</w:t>
      </w:r>
      <w:r w:rsidR="00031F49">
        <w:rPr>
          <w:rFonts w:ascii="Menlo" w:hAnsi="Menlo" w:cs="Menlo"/>
          <w:color w:val="267507"/>
          <w:sz w:val="24"/>
          <w:szCs w:val="24"/>
          <w:lang w:val="en-US"/>
        </w:rPr>
        <w:t>d</w:t>
      </w:r>
      <w:r w:rsidRPr="00CB55AD">
        <w:rPr>
          <w:rFonts w:ascii="Menlo" w:hAnsi="Menlo" w:cs="Menlo"/>
          <w:color w:val="267507"/>
          <w:sz w:val="24"/>
          <w:szCs w:val="24"/>
          <w:lang w:val="en-US"/>
        </w:rPr>
        <w:t>ress</w:t>
      </w:r>
    </w:p>
    <w:p w14:paraId="1877EED2" w14:textId="5DA5E631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CB55A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r w:rsidRPr="00CB55AD">
        <w:rPr>
          <w:rFonts w:ascii="Menlo" w:hAnsi="Menlo" w:cs="Menlo"/>
          <w:color w:val="C41A16"/>
          <w:sz w:val="24"/>
          <w:szCs w:val="24"/>
          <w:lang w:val="en-US"/>
        </w:rPr>
        <w:t>"min value ("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&lt;&lt; *</w:t>
      </w:r>
      <w:proofErr w:type="spell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minPointer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r w:rsidRPr="00CB55AD">
        <w:rPr>
          <w:rFonts w:ascii="Menlo" w:hAnsi="Menlo" w:cs="Menlo"/>
          <w:color w:val="C41A16"/>
          <w:sz w:val="24"/>
          <w:szCs w:val="24"/>
          <w:lang w:val="en-US"/>
        </w:rPr>
        <w:t>") in ad</w:t>
      </w:r>
      <w:r w:rsidR="00031F49">
        <w:rPr>
          <w:rFonts w:ascii="Menlo" w:hAnsi="Menlo" w:cs="Menlo"/>
          <w:color w:val="C41A16"/>
          <w:sz w:val="24"/>
          <w:szCs w:val="24"/>
          <w:lang w:val="en-US"/>
        </w:rPr>
        <w:t>d</w:t>
      </w:r>
      <w:r w:rsidRPr="00CB55AD">
        <w:rPr>
          <w:rFonts w:ascii="Menlo" w:hAnsi="Menlo" w:cs="Menlo"/>
          <w:color w:val="C41A16"/>
          <w:sz w:val="24"/>
          <w:szCs w:val="24"/>
          <w:lang w:val="en-US"/>
        </w:rPr>
        <w:t>ress: "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minPointer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CB55AD">
        <w:rPr>
          <w:rFonts w:ascii="Menlo" w:hAnsi="Menlo" w:cs="Menlo"/>
          <w:color w:val="6C36A9"/>
          <w:sz w:val="24"/>
          <w:szCs w:val="24"/>
          <w:lang w:val="en-US"/>
        </w:rPr>
        <w:t>endl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;</w:t>
      </w:r>
      <w:proofErr w:type="gramEnd"/>
    </w:p>
    <w:p w14:paraId="4C11A80F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CB55AD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CB55AD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CB55AD">
        <w:rPr>
          <w:rFonts w:ascii="Menlo" w:hAnsi="Menlo" w:cs="Menlo"/>
          <w:color w:val="000000"/>
          <w:sz w:val="24"/>
          <w:szCs w:val="24"/>
        </w:rPr>
        <w:t xml:space="preserve">&lt;&lt; </w:t>
      </w:r>
      <w:r w:rsidRPr="00CB55AD">
        <w:rPr>
          <w:rFonts w:ascii="Menlo" w:hAnsi="Menlo" w:cs="Menlo"/>
          <w:color w:val="C41A16"/>
          <w:sz w:val="24"/>
          <w:szCs w:val="24"/>
        </w:rPr>
        <w:t>"</w:t>
      </w:r>
      <w:proofErr w:type="gramEnd"/>
      <w:r w:rsidRPr="00CB55AD">
        <w:rPr>
          <w:rFonts w:ascii="Menlo" w:hAnsi="Menlo" w:cs="Menlo"/>
          <w:color w:val="C41A16"/>
          <w:sz w:val="24"/>
          <w:szCs w:val="24"/>
        </w:rPr>
        <w:t xml:space="preserve">среднее </w:t>
      </w:r>
      <w:proofErr w:type="spellStart"/>
      <w:r w:rsidRPr="00CB55AD">
        <w:rPr>
          <w:rFonts w:ascii="Menlo" w:hAnsi="Menlo" w:cs="Menlo"/>
          <w:color w:val="C41A16"/>
          <w:sz w:val="24"/>
          <w:szCs w:val="24"/>
        </w:rPr>
        <w:t>арифмитическое</w:t>
      </w:r>
      <w:proofErr w:type="spellEnd"/>
      <w:r w:rsidRPr="00CB55AD">
        <w:rPr>
          <w:rFonts w:ascii="Menlo" w:hAnsi="Menlo" w:cs="Menlo"/>
          <w:color w:val="C41A16"/>
          <w:sz w:val="24"/>
          <w:szCs w:val="24"/>
        </w:rPr>
        <w:t xml:space="preserve"> всех чисел: "</w:t>
      </w:r>
      <w:r w:rsidRPr="00CB55AD">
        <w:rPr>
          <w:rFonts w:ascii="Menlo" w:hAnsi="Menlo" w:cs="Menlo"/>
          <w:color w:val="000000"/>
          <w:sz w:val="24"/>
          <w:szCs w:val="24"/>
        </w:rPr>
        <w:t xml:space="preserve"> &lt;&lt; </w:t>
      </w:r>
      <w:proofErr w:type="spellStart"/>
      <w:r w:rsidRPr="00CB55AD">
        <w:rPr>
          <w:rFonts w:ascii="Menlo" w:hAnsi="Menlo" w:cs="Menlo"/>
          <w:color w:val="000000"/>
          <w:sz w:val="24"/>
          <w:szCs w:val="24"/>
        </w:rPr>
        <w:t>sum</w:t>
      </w:r>
      <w:proofErr w:type="spellEnd"/>
      <w:r w:rsidRPr="00CB55AD">
        <w:rPr>
          <w:rFonts w:ascii="Menlo" w:hAnsi="Menlo" w:cs="Menlo"/>
          <w:color w:val="000000"/>
          <w:sz w:val="24"/>
          <w:szCs w:val="24"/>
        </w:rPr>
        <w:t xml:space="preserve"> / n &lt;&lt; </w:t>
      </w:r>
      <w:proofErr w:type="spellStart"/>
      <w:r w:rsidRPr="00CB55AD">
        <w:rPr>
          <w:rFonts w:ascii="Menlo" w:hAnsi="Menlo" w:cs="Menlo"/>
          <w:color w:val="000000"/>
          <w:sz w:val="24"/>
          <w:szCs w:val="24"/>
        </w:rPr>
        <w:t>endl</w:t>
      </w:r>
      <w:proofErr w:type="spellEnd"/>
      <w:r w:rsidRPr="00CB55AD">
        <w:rPr>
          <w:rFonts w:ascii="Menlo" w:hAnsi="Menlo" w:cs="Menlo"/>
          <w:color w:val="000000"/>
          <w:sz w:val="24"/>
          <w:szCs w:val="24"/>
        </w:rPr>
        <w:t>;</w:t>
      </w:r>
    </w:p>
    <w:p w14:paraId="5C692303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</w:rPr>
      </w:pPr>
      <w:r w:rsidRPr="00CB55AD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48710294" w14:textId="3774275F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031F49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CB55AD">
        <w:rPr>
          <w:rFonts w:ascii="Menlo" w:hAnsi="Menlo" w:cs="Menlo"/>
          <w:color w:val="267507"/>
          <w:sz w:val="24"/>
          <w:szCs w:val="24"/>
          <w:lang w:val="en-US"/>
        </w:rPr>
        <w:t>//replace min value in his ad</w:t>
      </w:r>
      <w:r w:rsidR="00031F49">
        <w:rPr>
          <w:rFonts w:ascii="Menlo" w:hAnsi="Menlo" w:cs="Menlo"/>
          <w:color w:val="267507"/>
          <w:sz w:val="24"/>
          <w:szCs w:val="24"/>
          <w:lang w:val="en-US"/>
        </w:rPr>
        <w:t>d</w:t>
      </w:r>
      <w:r w:rsidRPr="00CB55AD">
        <w:rPr>
          <w:rFonts w:ascii="Menlo" w:hAnsi="Menlo" w:cs="Menlo"/>
          <w:color w:val="267507"/>
          <w:sz w:val="24"/>
          <w:szCs w:val="24"/>
          <w:lang w:val="en-US"/>
        </w:rPr>
        <w:t>ress with arithmetical average of all values</w:t>
      </w:r>
    </w:p>
    <w:p w14:paraId="327CD576" w14:textId="77777777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*</w:t>
      </w:r>
      <w:proofErr w:type="spell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minPointer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= sum /</w:t>
      </w:r>
      <w:proofErr w:type="gram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n;</w:t>
      </w:r>
      <w:proofErr w:type="gramEnd"/>
    </w:p>
    <w:p w14:paraId="7A15E6B5" w14:textId="407CDA51" w:rsidR="00CB55AD" w:rsidRPr="00CB55AD" w:rsidRDefault="00CB55AD" w:rsidP="00CB55AD">
      <w:pPr>
        <w:tabs>
          <w:tab w:val="left" w:pos="593"/>
        </w:tabs>
        <w:overflowPunct/>
        <w:textAlignment w:val="auto"/>
        <w:rPr>
          <w:rFonts w:ascii="Menlo" w:hAnsi="Menlo" w:cs="Menlo"/>
          <w:color w:val="000000"/>
          <w:sz w:val="24"/>
          <w:szCs w:val="24"/>
          <w:lang w:val="en-US"/>
        </w:rPr>
      </w:pP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CB55A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r w:rsidRPr="00CB55AD">
        <w:rPr>
          <w:rFonts w:ascii="Menlo" w:hAnsi="Menlo" w:cs="Menlo"/>
          <w:color w:val="C41A16"/>
          <w:sz w:val="24"/>
          <w:szCs w:val="24"/>
          <w:lang w:val="en-US"/>
        </w:rPr>
        <w:t>"value in ad</w:t>
      </w:r>
      <w:r w:rsidR="00031F49">
        <w:rPr>
          <w:rFonts w:ascii="Menlo" w:hAnsi="Menlo" w:cs="Menlo"/>
          <w:color w:val="C41A16"/>
          <w:sz w:val="24"/>
          <w:szCs w:val="24"/>
          <w:lang w:val="en-US"/>
        </w:rPr>
        <w:t>d</w:t>
      </w:r>
      <w:r w:rsidRPr="00CB55AD">
        <w:rPr>
          <w:rFonts w:ascii="Menlo" w:hAnsi="Menlo" w:cs="Menlo"/>
          <w:color w:val="C41A16"/>
          <w:sz w:val="24"/>
          <w:szCs w:val="24"/>
          <w:lang w:val="en-US"/>
        </w:rPr>
        <w:t>ress "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minPointer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r w:rsidRPr="00CB55AD">
        <w:rPr>
          <w:rFonts w:ascii="Menlo" w:hAnsi="Menlo" w:cs="Menlo"/>
          <w:color w:val="C41A16"/>
          <w:sz w:val="24"/>
          <w:szCs w:val="24"/>
          <w:lang w:val="en-US"/>
        </w:rPr>
        <w:t>" now is: "</w:t>
      </w:r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&lt;&lt; *</w:t>
      </w:r>
      <w:proofErr w:type="spellStart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minPointer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r w:rsidRPr="00CB55AD">
        <w:rPr>
          <w:rFonts w:ascii="Menlo" w:hAnsi="Menlo" w:cs="Menlo"/>
          <w:color w:val="6C36A9"/>
          <w:sz w:val="24"/>
          <w:szCs w:val="24"/>
          <w:lang w:val="en-US"/>
        </w:rPr>
        <w:t>endl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 xml:space="preserve"> &lt;&lt; </w:t>
      </w:r>
      <w:proofErr w:type="spellStart"/>
      <w:r w:rsidRPr="00CB55AD">
        <w:rPr>
          <w:rFonts w:ascii="Menlo" w:hAnsi="Menlo" w:cs="Menlo"/>
          <w:color w:val="6C36A9"/>
          <w:sz w:val="24"/>
          <w:szCs w:val="24"/>
          <w:lang w:val="en-US"/>
        </w:rPr>
        <w:t>endl</w:t>
      </w:r>
      <w:proofErr w:type="spellEnd"/>
      <w:r w:rsidRPr="00CB55A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1DA3030D" w14:textId="79CB1B7C" w:rsidR="003D554B" w:rsidRPr="00CB55AD" w:rsidRDefault="00CB55AD" w:rsidP="00CB55AD">
      <w:pPr>
        <w:spacing w:line="288" w:lineRule="auto"/>
        <w:rPr>
          <w:rFonts w:ascii="Menlo" w:hAnsi="Menlo" w:cs="Menlo"/>
          <w:color w:val="000000"/>
          <w:sz w:val="24"/>
          <w:szCs w:val="24"/>
        </w:rPr>
      </w:pPr>
      <w:r w:rsidRPr="00CB55AD">
        <w:rPr>
          <w:rFonts w:ascii="Menlo" w:hAnsi="Menlo" w:cs="Menlo"/>
          <w:color w:val="000000"/>
          <w:sz w:val="24"/>
          <w:szCs w:val="24"/>
        </w:rPr>
        <w:t>}</w:t>
      </w:r>
    </w:p>
    <w:p w14:paraId="7FEA69CA" w14:textId="77777777" w:rsidR="00CB55AD" w:rsidRPr="003D554B" w:rsidRDefault="00CB55AD" w:rsidP="00CB55AD">
      <w:pPr>
        <w:spacing w:line="288" w:lineRule="auto"/>
        <w:rPr>
          <w:rFonts w:ascii="Times New Roman" w:hAnsi="Times New Roman"/>
          <w:b/>
          <w:szCs w:val="28"/>
        </w:rPr>
      </w:pPr>
    </w:p>
    <w:p w14:paraId="7065D8B8" w14:textId="77777777" w:rsidR="00CB55AD" w:rsidRDefault="00CB55AD" w:rsidP="00CD7FDE">
      <w:pPr>
        <w:spacing w:line="288" w:lineRule="auto"/>
        <w:rPr>
          <w:rFonts w:ascii="Times New Roman" w:hAnsi="Times New Roman"/>
          <w:b/>
          <w:szCs w:val="28"/>
        </w:rPr>
      </w:pPr>
    </w:p>
    <w:p w14:paraId="1426FE7A" w14:textId="77777777" w:rsidR="00CB55AD" w:rsidRDefault="00CB55AD" w:rsidP="00CD7FDE">
      <w:pPr>
        <w:spacing w:line="288" w:lineRule="auto"/>
        <w:rPr>
          <w:rFonts w:ascii="Times New Roman" w:hAnsi="Times New Roman"/>
          <w:b/>
          <w:szCs w:val="28"/>
        </w:rPr>
      </w:pPr>
    </w:p>
    <w:p w14:paraId="2C28686A" w14:textId="77777777" w:rsidR="00CB55AD" w:rsidRDefault="00CB55AD" w:rsidP="00CD7FDE">
      <w:pPr>
        <w:spacing w:line="288" w:lineRule="auto"/>
        <w:rPr>
          <w:rFonts w:ascii="Times New Roman" w:hAnsi="Times New Roman"/>
          <w:b/>
          <w:szCs w:val="28"/>
        </w:rPr>
      </w:pPr>
    </w:p>
    <w:p w14:paraId="4D14689F" w14:textId="5A14ECCA" w:rsidR="00CB55AD" w:rsidRDefault="00CB55AD" w:rsidP="00CD7FDE">
      <w:pPr>
        <w:spacing w:line="288" w:lineRule="auto"/>
        <w:rPr>
          <w:rFonts w:ascii="Times New Roman" w:hAnsi="Times New Roman"/>
          <w:b/>
          <w:szCs w:val="28"/>
        </w:rPr>
      </w:pPr>
    </w:p>
    <w:p w14:paraId="173A4363" w14:textId="77777777" w:rsidR="00CB55AD" w:rsidRPr="00CB55AD" w:rsidRDefault="00CB55AD" w:rsidP="00CD7FDE">
      <w:pPr>
        <w:spacing w:line="288" w:lineRule="auto"/>
        <w:rPr>
          <w:rFonts w:ascii="Times New Roman" w:hAnsi="Times New Roman"/>
          <w:b/>
          <w:szCs w:val="28"/>
          <w:lang w:val="en-US"/>
        </w:rPr>
      </w:pPr>
    </w:p>
    <w:p w14:paraId="4967ACAD" w14:textId="77777777" w:rsidR="00CB55AD" w:rsidRDefault="00CB55AD" w:rsidP="00CD7FDE">
      <w:pPr>
        <w:spacing w:line="288" w:lineRule="auto"/>
        <w:rPr>
          <w:rFonts w:ascii="Times New Roman" w:hAnsi="Times New Roman"/>
          <w:b/>
          <w:szCs w:val="28"/>
        </w:rPr>
      </w:pPr>
    </w:p>
    <w:p w14:paraId="3B026747" w14:textId="7C4FB081" w:rsidR="003B224D" w:rsidRPr="00031F49" w:rsidRDefault="00CE7AE1" w:rsidP="00031F49">
      <w:pPr>
        <w:spacing w:line="288" w:lineRule="auto"/>
        <w:rPr>
          <w:rFonts w:ascii="Times New Roman" w:hAnsi="Times New Roman"/>
          <w:bCs/>
          <w:szCs w:val="28"/>
        </w:rPr>
      </w:pPr>
      <w:r w:rsidRPr="00483F67">
        <w:rPr>
          <w:rFonts w:ascii="Times New Roman" w:hAnsi="Times New Roman"/>
          <w:b/>
          <w:szCs w:val="28"/>
        </w:rPr>
        <w:lastRenderedPageBreak/>
        <w:t>Пример</w:t>
      </w:r>
      <w:r w:rsidR="006A7E95">
        <w:rPr>
          <w:rFonts w:ascii="Times New Roman" w:hAnsi="Times New Roman"/>
          <w:b/>
          <w:szCs w:val="28"/>
        </w:rPr>
        <w:t>ы</w:t>
      </w:r>
      <w:r w:rsidRPr="00483F67">
        <w:rPr>
          <w:rFonts w:ascii="Times New Roman" w:hAnsi="Times New Roman"/>
          <w:b/>
          <w:szCs w:val="28"/>
        </w:rPr>
        <w:t xml:space="preserve"> работы программы</w:t>
      </w:r>
      <w:r w:rsidR="00172F5B">
        <w:rPr>
          <w:rFonts w:ascii="Times New Roman" w:hAnsi="Times New Roman"/>
          <w:b/>
          <w:szCs w:val="28"/>
        </w:rPr>
        <w:t>:</w:t>
      </w:r>
      <w:r w:rsidR="006A7E95" w:rsidRPr="006A7E95">
        <w:rPr>
          <w:rFonts w:ascii="Times New Roman" w:hAnsi="Times New Roman"/>
          <w:b/>
          <w:szCs w:val="28"/>
        </w:rPr>
        <w:t xml:space="preserve"> </w:t>
      </w:r>
    </w:p>
    <w:p w14:paraId="6640D24D" w14:textId="18334D63" w:rsidR="003B224D" w:rsidRDefault="00031F49" w:rsidP="00EA0304">
      <w:pPr>
        <w:tabs>
          <w:tab w:val="left" w:pos="7755"/>
        </w:tabs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noProof/>
          <w:szCs w:val="28"/>
        </w:rPr>
        <w:drawing>
          <wp:inline distT="0" distB="0" distL="0" distR="0" wp14:anchorId="201C75F2" wp14:editId="7A7D96C5">
            <wp:extent cx="3540034" cy="4841173"/>
            <wp:effectExtent l="0" t="0" r="381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817" cy="488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szCs w:val="28"/>
        </w:rPr>
        <w:drawing>
          <wp:inline distT="0" distB="0" distL="0" distR="0" wp14:anchorId="57C25916" wp14:editId="102501AE">
            <wp:extent cx="3092116" cy="5119399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718" cy="5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FDD3" w14:textId="77777777" w:rsidR="00031F49" w:rsidRDefault="00031F49" w:rsidP="00031F49">
      <w:pPr>
        <w:tabs>
          <w:tab w:val="left" w:pos="7755"/>
        </w:tabs>
        <w:rPr>
          <w:rFonts w:ascii="Times New Roman" w:hAnsi="Times New Roman"/>
          <w:b/>
          <w:szCs w:val="28"/>
        </w:rPr>
      </w:pPr>
      <w:r w:rsidRPr="00483F67">
        <w:rPr>
          <w:rFonts w:ascii="Times New Roman" w:hAnsi="Times New Roman"/>
          <w:b/>
          <w:szCs w:val="28"/>
        </w:rPr>
        <w:t>Вывод</w:t>
      </w:r>
      <w:r>
        <w:rPr>
          <w:rFonts w:ascii="Times New Roman" w:hAnsi="Times New Roman"/>
          <w:b/>
          <w:szCs w:val="28"/>
        </w:rPr>
        <w:t>:</w:t>
      </w:r>
    </w:p>
    <w:p w14:paraId="60C97739" w14:textId="61AA36A2" w:rsidR="00031F49" w:rsidRDefault="00031F49" w:rsidP="00031F49">
      <w:pPr>
        <w:tabs>
          <w:tab w:val="left" w:pos="7755"/>
        </w:tabs>
        <w:rPr>
          <w:rFonts w:ascii="Times New Roman" w:eastAsia="TimesNewRoman" w:hAnsi="Times New Roman"/>
          <w:szCs w:val="28"/>
        </w:rPr>
      </w:pPr>
      <w:r>
        <w:rPr>
          <w:rFonts w:ascii="Times New Roman" w:hAnsi="Times New Roman"/>
          <w:bCs/>
          <w:szCs w:val="28"/>
        </w:rPr>
        <w:t xml:space="preserve">В процессе работы я </w:t>
      </w:r>
      <w:r w:rsidRPr="00172F5B">
        <w:rPr>
          <w:rFonts w:ascii="Times New Roman" w:eastAsia="TimesNewRoman" w:hAnsi="Times New Roman"/>
          <w:szCs w:val="28"/>
        </w:rPr>
        <w:t>получ</w:t>
      </w:r>
      <w:r>
        <w:rPr>
          <w:rFonts w:ascii="Times New Roman" w:eastAsia="TimesNewRoman" w:hAnsi="Times New Roman"/>
          <w:szCs w:val="28"/>
        </w:rPr>
        <w:t xml:space="preserve">ил </w:t>
      </w:r>
      <w:r w:rsidRPr="00172F5B">
        <w:rPr>
          <w:rFonts w:ascii="Times New Roman" w:eastAsia="TimesNewRoman" w:hAnsi="Times New Roman"/>
          <w:szCs w:val="28"/>
        </w:rPr>
        <w:t>навык</w:t>
      </w:r>
      <w:r>
        <w:rPr>
          <w:rFonts w:ascii="Times New Roman" w:eastAsia="TimesNewRoman" w:hAnsi="Times New Roman"/>
          <w:szCs w:val="28"/>
        </w:rPr>
        <w:t>и</w:t>
      </w:r>
      <w:r w:rsidRPr="00172F5B">
        <w:rPr>
          <w:rFonts w:ascii="Times New Roman" w:eastAsia="TimesNewRoman" w:hAnsi="Times New Roman"/>
          <w:szCs w:val="28"/>
        </w:rPr>
        <w:t xml:space="preserve"> </w:t>
      </w:r>
      <w:r>
        <w:rPr>
          <w:rFonts w:ascii="Times New Roman" w:eastAsia="TimesNewRoman" w:hAnsi="Times New Roman"/>
          <w:szCs w:val="28"/>
        </w:rPr>
        <w:t xml:space="preserve">работы </w:t>
      </w:r>
      <w:r>
        <w:rPr>
          <w:rFonts w:ascii="Times New Roman" w:eastAsia="TimesNewRoman" w:hAnsi="Times New Roman"/>
          <w:szCs w:val="28"/>
        </w:rPr>
        <w:t>со ссылками и указателями, а также динамическими</w:t>
      </w:r>
      <w:r>
        <w:rPr>
          <w:rFonts w:ascii="Times New Roman" w:eastAsia="TimesNewRoman" w:hAnsi="Times New Roman"/>
          <w:szCs w:val="28"/>
        </w:rPr>
        <w:t xml:space="preserve"> массивами</w:t>
      </w:r>
      <w:r w:rsidRPr="00172F5B">
        <w:rPr>
          <w:rFonts w:ascii="Times New Roman" w:eastAsia="TimesNewRoman" w:hAnsi="Times New Roman"/>
          <w:szCs w:val="28"/>
        </w:rPr>
        <w:t xml:space="preserve"> на языке С++</w:t>
      </w:r>
      <w:r>
        <w:rPr>
          <w:rFonts w:ascii="Times New Roman" w:eastAsia="TimesNewRoman" w:hAnsi="Times New Roman"/>
          <w:szCs w:val="28"/>
        </w:rPr>
        <w:t>.</w:t>
      </w:r>
    </w:p>
    <w:p w14:paraId="032C80A5" w14:textId="77777777" w:rsidR="00031F49" w:rsidRPr="00CD7FDE" w:rsidRDefault="00031F49" w:rsidP="00EA0304">
      <w:pPr>
        <w:tabs>
          <w:tab w:val="left" w:pos="7755"/>
        </w:tabs>
        <w:rPr>
          <w:rFonts w:ascii="Times New Roman" w:hAnsi="Times New Roman"/>
          <w:bCs/>
          <w:szCs w:val="28"/>
        </w:rPr>
      </w:pPr>
    </w:p>
    <w:sectPr w:rsidR="00031F49" w:rsidRPr="00CD7FDE" w:rsidSect="00C73105">
      <w:footerReference w:type="even" r:id="rId13"/>
      <w:footerReference w:type="default" r:id="rId14"/>
      <w:pgSz w:w="11907" w:h="16840"/>
      <w:pgMar w:top="720" w:right="720" w:bottom="720" w:left="72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DF59D" w14:textId="77777777" w:rsidR="00FA0897" w:rsidRDefault="00FA0897">
      <w:r>
        <w:separator/>
      </w:r>
    </w:p>
  </w:endnote>
  <w:endnote w:type="continuationSeparator" w:id="0">
    <w:p w14:paraId="728A161A" w14:textId="77777777" w:rsidR="00FA0897" w:rsidRDefault="00FA0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NewRoman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F304B" w14:textId="77777777" w:rsidR="00A50C68" w:rsidRDefault="00A50C68" w:rsidP="00E079D0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4FC8E34" w14:textId="77777777" w:rsidR="00A50C68" w:rsidRDefault="00A50C6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126C3" w14:textId="77777777" w:rsidR="00A50C68" w:rsidRPr="00817E6B" w:rsidRDefault="00A50C68" w:rsidP="00E079D0">
    <w:pPr>
      <w:pStyle w:val="a7"/>
      <w:framePr w:wrap="around" w:vAnchor="text" w:hAnchor="margin" w:xAlign="center" w:y="1"/>
      <w:rPr>
        <w:rStyle w:val="a6"/>
        <w:rFonts w:ascii="Times New Roman" w:hAnsi="Times New Roman"/>
        <w:szCs w:val="28"/>
      </w:rPr>
    </w:pPr>
    <w:r w:rsidRPr="00817E6B">
      <w:rPr>
        <w:rStyle w:val="a6"/>
        <w:rFonts w:ascii="Times New Roman" w:hAnsi="Times New Roman"/>
        <w:szCs w:val="28"/>
      </w:rPr>
      <w:fldChar w:fldCharType="begin"/>
    </w:r>
    <w:r w:rsidRPr="00817E6B">
      <w:rPr>
        <w:rStyle w:val="a6"/>
        <w:rFonts w:ascii="Times New Roman" w:hAnsi="Times New Roman"/>
        <w:szCs w:val="28"/>
      </w:rPr>
      <w:instrText xml:space="preserve">PAGE  </w:instrText>
    </w:r>
    <w:r w:rsidRPr="00817E6B">
      <w:rPr>
        <w:rStyle w:val="a6"/>
        <w:rFonts w:ascii="Times New Roman" w:hAnsi="Times New Roman"/>
        <w:szCs w:val="28"/>
      </w:rPr>
      <w:fldChar w:fldCharType="separate"/>
    </w:r>
    <w:r w:rsidR="00087A63">
      <w:rPr>
        <w:rStyle w:val="a6"/>
        <w:rFonts w:ascii="Times New Roman" w:hAnsi="Times New Roman"/>
        <w:noProof/>
        <w:szCs w:val="28"/>
      </w:rPr>
      <w:t>2</w:t>
    </w:r>
    <w:r w:rsidRPr="00817E6B">
      <w:rPr>
        <w:rStyle w:val="a6"/>
        <w:rFonts w:ascii="Times New Roman" w:hAnsi="Times New Roman"/>
        <w:szCs w:val="28"/>
      </w:rPr>
      <w:fldChar w:fldCharType="end"/>
    </w:r>
  </w:p>
  <w:p w14:paraId="1118D24C" w14:textId="77777777" w:rsidR="00A50C68" w:rsidRDefault="00A50C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0FA58" w14:textId="77777777" w:rsidR="00FA0897" w:rsidRDefault="00FA0897">
      <w:r>
        <w:separator/>
      </w:r>
    </w:p>
  </w:footnote>
  <w:footnote w:type="continuationSeparator" w:id="0">
    <w:p w14:paraId="2B5C68DD" w14:textId="77777777" w:rsidR="00FA0897" w:rsidRDefault="00FA0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7CA720E"/>
    <w:lvl w:ilvl="0">
      <w:numFmt w:val="bullet"/>
      <w:lvlText w:val="*"/>
      <w:lvlJc w:val="left"/>
    </w:lvl>
  </w:abstractNum>
  <w:abstractNum w:abstractNumId="1" w15:restartNumberingAfterBreak="0">
    <w:nsid w:val="027979EC"/>
    <w:multiLevelType w:val="multilevel"/>
    <w:tmpl w:val="4458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34D6"/>
    <w:multiLevelType w:val="multilevel"/>
    <w:tmpl w:val="695A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B5A4E"/>
    <w:multiLevelType w:val="multilevel"/>
    <w:tmpl w:val="8B68776E"/>
    <w:lvl w:ilvl="0">
      <w:start w:val="1"/>
      <w:numFmt w:val="decimal"/>
      <w:lvlText w:val="%1."/>
      <w:lvlJc w:val="left"/>
      <w:pPr>
        <w:tabs>
          <w:tab w:val="num" w:pos="397"/>
        </w:tabs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020DAA"/>
    <w:multiLevelType w:val="hybridMultilevel"/>
    <w:tmpl w:val="32CAB5D4"/>
    <w:lvl w:ilvl="0" w:tplc="2FEE356E">
      <w:start w:val="1"/>
      <w:numFmt w:val="decimal"/>
      <w:lvlText w:val="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0F2E7E"/>
    <w:multiLevelType w:val="hybridMultilevel"/>
    <w:tmpl w:val="72A47454"/>
    <w:lvl w:ilvl="0" w:tplc="D18200C8">
      <w:start w:val="1"/>
      <w:numFmt w:val="decimal"/>
      <w:lvlText w:val="%1)"/>
      <w:lvlJc w:val="left"/>
      <w:pPr>
        <w:ind w:left="720" w:hanging="360"/>
      </w:pPr>
      <w:rPr>
        <w:rFonts w:eastAsia="TimesNew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93ED1"/>
    <w:multiLevelType w:val="hybridMultilevel"/>
    <w:tmpl w:val="FF5C1728"/>
    <w:lvl w:ilvl="0" w:tplc="9AC4D260">
      <w:start w:val="1"/>
      <w:numFmt w:val="decimal"/>
      <w:lvlText w:val="%1)"/>
      <w:lvlJc w:val="left"/>
      <w:pPr>
        <w:ind w:left="720" w:hanging="360"/>
      </w:pPr>
      <w:rPr>
        <w:rFonts w:hint="default"/>
        <w:color w:val="44546A" w:themeColor="text2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E5DE6"/>
    <w:multiLevelType w:val="hybridMultilevel"/>
    <w:tmpl w:val="B09CD4D0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8" w15:restartNumberingAfterBreak="0">
    <w:nsid w:val="3D063FA7"/>
    <w:multiLevelType w:val="hybridMultilevel"/>
    <w:tmpl w:val="6D8E3D3A"/>
    <w:lvl w:ilvl="0" w:tplc="14485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51575CB"/>
    <w:multiLevelType w:val="hybridMultilevel"/>
    <w:tmpl w:val="8CDC3ED8"/>
    <w:lvl w:ilvl="0" w:tplc="8E98E430">
      <w:start w:val="1"/>
      <w:numFmt w:val="decimal"/>
      <w:pStyle w:val="1"/>
      <w:lvlText w:val="%1."/>
      <w:lvlJc w:val="left"/>
      <w:pPr>
        <w:tabs>
          <w:tab w:val="num" w:pos="984"/>
        </w:tabs>
        <w:ind w:left="98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77"/>
        </w:tabs>
        <w:ind w:left="217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97"/>
        </w:tabs>
        <w:ind w:left="289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17"/>
        </w:tabs>
        <w:ind w:left="361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37"/>
        </w:tabs>
        <w:ind w:left="433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57"/>
        </w:tabs>
        <w:ind w:left="505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77"/>
        </w:tabs>
        <w:ind w:left="577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97"/>
        </w:tabs>
        <w:ind w:left="649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17"/>
        </w:tabs>
        <w:ind w:left="7217" w:hanging="180"/>
      </w:pPr>
      <w:rPr>
        <w:rFonts w:cs="Times New Roman"/>
      </w:rPr>
    </w:lvl>
  </w:abstractNum>
  <w:abstractNum w:abstractNumId="10" w15:restartNumberingAfterBreak="0">
    <w:nsid w:val="471E0060"/>
    <w:multiLevelType w:val="hybridMultilevel"/>
    <w:tmpl w:val="2D14C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131C6"/>
    <w:multiLevelType w:val="hybridMultilevel"/>
    <w:tmpl w:val="3196D19A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2" w15:restartNumberingAfterBreak="0">
    <w:nsid w:val="56EE2980"/>
    <w:multiLevelType w:val="hybridMultilevel"/>
    <w:tmpl w:val="A3BAA0A4"/>
    <w:lvl w:ilvl="0" w:tplc="8A2C1BEC">
      <w:start w:val="1"/>
      <w:numFmt w:val="decimal"/>
      <w:pStyle w:val="a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3" w15:restartNumberingAfterBreak="0">
    <w:nsid w:val="6A591CF2"/>
    <w:multiLevelType w:val="multilevel"/>
    <w:tmpl w:val="7278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132EC5"/>
    <w:multiLevelType w:val="hybridMultilevel"/>
    <w:tmpl w:val="05004636"/>
    <w:lvl w:ilvl="0" w:tplc="0F5C8B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5A4A40"/>
    <w:multiLevelType w:val="multilevel"/>
    <w:tmpl w:val="9D24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77405"/>
    <w:multiLevelType w:val="multilevel"/>
    <w:tmpl w:val="E50EF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294A12"/>
    <w:multiLevelType w:val="hybridMultilevel"/>
    <w:tmpl w:val="D3B0BA60"/>
    <w:lvl w:ilvl="0" w:tplc="11901CB8">
      <w:start w:val="1"/>
      <w:numFmt w:val="decimal"/>
      <w:lvlText w:val="%1."/>
      <w:lvlJc w:val="left"/>
      <w:pPr>
        <w:tabs>
          <w:tab w:val="num" w:pos="454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170" w:legacyIndent="0"/>
        <w:lvlJc w:val="left"/>
        <w:rPr>
          <w:rFonts w:ascii="Symbol" w:hAnsi="Symbol" w:hint="default"/>
        </w:rPr>
      </w:lvl>
    </w:lvlOverride>
  </w:num>
  <w:num w:numId="2">
    <w:abstractNumId w:val="12"/>
  </w:num>
  <w:num w:numId="3">
    <w:abstractNumId w:val="9"/>
  </w:num>
  <w:num w:numId="4">
    <w:abstractNumId w:val="4"/>
  </w:num>
  <w:num w:numId="5">
    <w:abstractNumId w:val="8"/>
  </w:num>
  <w:num w:numId="6">
    <w:abstractNumId w:val="14"/>
  </w:num>
  <w:num w:numId="7">
    <w:abstractNumId w:val="17"/>
  </w:num>
  <w:num w:numId="8">
    <w:abstractNumId w:val="1"/>
  </w:num>
  <w:num w:numId="9">
    <w:abstractNumId w:val="13"/>
  </w:num>
  <w:num w:numId="10">
    <w:abstractNumId w:val="15"/>
  </w:num>
  <w:num w:numId="11">
    <w:abstractNumId w:val="16"/>
  </w:num>
  <w:num w:numId="12">
    <w:abstractNumId w:val="3"/>
  </w:num>
  <w:num w:numId="13">
    <w:abstractNumId w:val="10"/>
  </w:num>
  <w:num w:numId="14">
    <w:abstractNumId w:val="2"/>
  </w:num>
  <w:num w:numId="15">
    <w:abstractNumId w:val="5"/>
  </w:num>
  <w:num w:numId="16">
    <w:abstractNumId w:val="6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357"/>
  <w:doNotHyphenateCaps/>
  <w:drawingGridHorizontalSpacing w:val="14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97"/>
    <w:rsid w:val="00000DC7"/>
    <w:rsid w:val="00000DEE"/>
    <w:rsid w:val="0000312D"/>
    <w:rsid w:val="00003B9E"/>
    <w:rsid w:val="000108BE"/>
    <w:rsid w:val="00025F0C"/>
    <w:rsid w:val="00031AE4"/>
    <w:rsid w:val="00031F49"/>
    <w:rsid w:val="00032537"/>
    <w:rsid w:val="00035FEF"/>
    <w:rsid w:val="00041B9E"/>
    <w:rsid w:val="00052CD6"/>
    <w:rsid w:val="00054682"/>
    <w:rsid w:val="00054B92"/>
    <w:rsid w:val="0005696E"/>
    <w:rsid w:val="00060D50"/>
    <w:rsid w:val="00062A09"/>
    <w:rsid w:val="00062C75"/>
    <w:rsid w:val="00071B0C"/>
    <w:rsid w:val="00072003"/>
    <w:rsid w:val="000728F1"/>
    <w:rsid w:val="00082B4B"/>
    <w:rsid w:val="00083050"/>
    <w:rsid w:val="000830F2"/>
    <w:rsid w:val="00087A63"/>
    <w:rsid w:val="00097921"/>
    <w:rsid w:val="000A2D4F"/>
    <w:rsid w:val="000B0553"/>
    <w:rsid w:val="000B60DE"/>
    <w:rsid w:val="000B7DC3"/>
    <w:rsid w:val="000C28D7"/>
    <w:rsid w:val="000C3D4E"/>
    <w:rsid w:val="000C5F9E"/>
    <w:rsid w:val="000C7E89"/>
    <w:rsid w:val="000D2F65"/>
    <w:rsid w:val="000D4C79"/>
    <w:rsid w:val="000E114C"/>
    <w:rsid w:val="000E2073"/>
    <w:rsid w:val="000E3737"/>
    <w:rsid w:val="000E45A0"/>
    <w:rsid w:val="000F1552"/>
    <w:rsid w:val="000F28B1"/>
    <w:rsid w:val="000F512F"/>
    <w:rsid w:val="000F5BB3"/>
    <w:rsid w:val="000F6B57"/>
    <w:rsid w:val="00102746"/>
    <w:rsid w:val="00104DE0"/>
    <w:rsid w:val="00105DE3"/>
    <w:rsid w:val="001072D0"/>
    <w:rsid w:val="001077DA"/>
    <w:rsid w:val="0011242D"/>
    <w:rsid w:val="00112845"/>
    <w:rsid w:val="0011424A"/>
    <w:rsid w:val="001142F0"/>
    <w:rsid w:val="00115A9D"/>
    <w:rsid w:val="00115C46"/>
    <w:rsid w:val="001162F4"/>
    <w:rsid w:val="00121F86"/>
    <w:rsid w:val="0012733B"/>
    <w:rsid w:val="0013114B"/>
    <w:rsid w:val="001313BF"/>
    <w:rsid w:val="001323F3"/>
    <w:rsid w:val="00135077"/>
    <w:rsid w:val="001355FA"/>
    <w:rsid w:val="0013783B"/>
    <w:rsid w:val="001525E3"/>
    <w:rsid w:val="0015730B"/>
    <w:rsid w:val="00160796"/>
    <w:rsid w:val="00165D67"/>
    <w:rsid w:val="00166036"/>
    <w:rsid w:val="0016655F"/>
    <w:rsid w:val="00167F59"/>
    <w:rsid w:val="0017046D"/>
    <w:rsid w:val="00172654"/>
    <w:rsid w:val="00172F5B"/>
    <w:rsid w:val="00175923"/>
    <w:rsid w:val="0017723E"/>
    <w:rsid w:val="00177E9A"/>
    <w:rsid w:val="001800AF"/>
    <w:rsid w:val="00181CFD"/>
    <w:rsid w:val="00183504"/>
    <w:rsid w:val="00185190"/>
    <w:rsid w:val="00192B32"/>
    <w:rsid w:val="0019560A"/>
    <w:rsid w:val="001A07B9"/>
    <w:rsid w:val="001A2792"/>
    <w:rsid w:val="001A3981"/>
    <w:rsid w:val="001B0209"/>
    <w:rsid w:val="001B33D0"/>
    <w:rsid w:val="001B51E1"/>
    <w:rsid w:val="001B7E69"/>
    <w:rsid w:val="001C00B5"/>
    <w:rsid w:val="001C39EF"/>
    <w:rsid w:val="001C4172"/>
    <w:rsid w:val="001C586A"/>
    <w:rsid w:val="001C77DE"/>
    <w:rsid w:val="001D42ED"/>
    <w:rsid w:val="001D54E6"/>
    <w:rsid w:val="001E3C90"/>
    <w:rsid w:val="001E7193"/>
    <w:rsid w:val="001F1357"/>
    <w:rsid w:val="00200DBE"/>
    <w:rsid w:val="002027BD"/>
    <w:rsid w:val="00202C3B"/>
    <w:rsid w:val="0020308D"/>
    <w:rsid w:val="002030BE"/>
    <w:rsid w:val="00205376"/>
    <w:rsid w:val="00207A2F"/>
    <w:rsid w:val="00210151"/>
    <w:rsid w:val="00213D66"/>
    <w:rsid w:val="00214A92"/>
    <w:rsid w:val="00220DB4"/>
    <w:rsid w:val="0022758C"/>
    <w:rsid w:val="00230726"/>
    <w:rsid w:val="00233610"/>
    <w:rsid w:val="002347F2"/>
    <w:rsid w:val="00234961"/>
    <w:rsid w:val="00242CD1"/>
    <w:rsid w:val="002440E1"/>
    <w:rsid w:val="002444E6"/>
    <w:rsid w:val="00244C7E"/>
    <w:rsid w:val="002466F8"/>
    <w:rsid w:val="002507B7"/>
    <w:rsid w:val="002511C0"/>
    <w:rsid w:val="002515BA"/>
    <w:rsid w:val="0025492E"/>
    <w:rsid w:val="00254FBC"/>
    <w:rsid w:val="00261EBC"/>
    <w:rsid w:val="00265618"/>
    <w:rsid w:val="00271478"/>
    <w:rsid w:val="00271963"/>
    <w:rsid w:val="00272DC1"/>
    <w:rsid w:val="0027638B"/>
    <w:rsid w:val="00277E1E"/>
    <w:rsid w:val="00280534"/>
    <w:rsid w:val="002813DB"/>
    <w:rsid w:val="00283260"/>
    <w:rsid w:val="0028535A"/>
    <w:rsid w:val="00285901"/>
    <w:rsid w:val="002933F4"/>
    <w:rsid w:val="00294004"/>
    <w:rsid w:val="00295E73"/>
    <w:rsid w:val="002A00EE"/>
    <w:rsid w:val="002A1653"/>
    <w:rsid w:val="002A283D"/>
    <w:rsid w:val="002A5CFF"/>
    <w:rsid w:val="002B6101"/>
    <w:rsid w:val="002C0207"/>
    <w:rsid w:val="002C133A"/>
    <w:rsid w:val="002C178F"/>
    <w:rsid w:val="002C2A11"/>
    <w:rsid w:val="002D332A"/>
    <w:rsid w:val="002D5B26"/>
    <w:rsid w:val="002D7E64"/>
    <w:rsid w:val="002E466A"/>
    <w:rsid w:val="002E68F7"/>
    <w:rsid w:val="002E7E10"/>
    <w:rsid w:val="002F0A84"/>
    <w:rsid w:val="002F0ADC"/>
    <w:rsid w:val="002F5132"/>
    <w:rsid w:val="002F566B"/>
    <w:rsid w:val="002F710F"/>
    <w:rsid w:val="00305A72"/>
    <w:rsid w:val="003104D4"/>
    <w:rsid w:val="00311076"/>
    <w:rsid w:val="00311708"/>
    <w:rsid w:val="003117F6"/>
    <w:rsid w:val="00313982"/>
    <w:rsid w:val="0031501F"/>
    <w:rsid w:val="00315368"/>
    <w:rsid w:val="003168BC"/>
    <w:rsid w:val="00320CF9"/>
    <w:rsid w:val="003233A2"/>
    <w:rsid w:val="00323D37"/>
    <w:rsid w:val="003240C3"/>
    <w:rsid w:val="00327081"/>
    <w:rsid w:val="003301C9"/>
    <w:rsid w:val="00330D01"/>
    <w:rsid w:val="00330E3E"/>
    <w:rsid w:val="00331501"/>
    <w:rsid w:val="00333513"/>
    <w:rsid w:val="0033377E"/>
    <w:rsid w:val="003346FF"/>
    <w:rsid w:val="00337C27"/>
    <w:rsid w:val="00341390"/>
    <w:rsid w:val="00344C10"/>
    <w:rsid w:val="00344E10"/>
    <w:rsid w:val="00345079"/>
    <w:rsid w:val="00347B82"/>
    <w:rsid w:val="00353050"/>
    <w:rsid w:val="00355388"/>
    <w:rsid w:val="00355674"/>
    <w:rsid w:val="0035765E"/>
    <w:rsid w:val="0036206C"/>
    <w:rsid w:val="003635BF"/>
    <w:rsid w:val="0036373C"/>
    <w:rsid w:val="00366299"/>
    <w:rsid w:val="00371619"/>
    <w:rsid w:val="003839F9"/>
    <w:rsid w:val="00385267"/>
    <w:rsid w:val="00385446"/>
    <w:rsid w:val="00385697"/>
    <w:rsid w:val="0039082E"/>
    <w:rsid w:val="003915F5"/>
    <w:rsid w:val="0039395F"/>
    <w:rsid w:val="0039658A"/>
    <w:rsid w:val="00396AA1"/>
    <w:rsid w:val="00396B67"/>
    <w:rsid w:val="003A0E6D"/>
    <w:rsid w:val="003A374B"/>
    <w:rsid w:val="003B224D"/>
    <w:rsid w:val="003B4530"/>
    <w:rsid w:val="003B5530"/>
    <w:rsid w:val="003C11A5"/>
    <w:rsid w:val="003C54E0"/>
    <w:rsid w:val="003D3161"/>
    <w:rsid w:val="003D3A50"/>
    <w:rsid w:val="003D554B"/>
    <w:rsid w:val="003D6653"/>
    <w:rsid w:val="003E1BA4"/>
    <w:rsid w:val="003E2778"/>
    <w:rsid w:val="003E39E8"/>
    <w:rsid w:val="003E4408"/>
    <w:rsid w:val="003F0740"/>
    <w:rsid w:val="003F2110"/>
    <w:rsid w:val="003F2D01"/>
    <w:rsid w:val="003F5F62"/>
    <w:rsid w:val="00401DC6"/>
    <w:rsid w:val="00406B5C"/>
    <w:rsid w:val="00411110"/>
    <w:rsid w:val="004151A9"/>
    <w:rsid w:val="00416281"/>
    <w:rsid w:val="00416427"/>
    <w:rsid w:val="00417439"/>
    <w:rsid w:val="00417DE9"/>
    <w:rsid w:val="00420227"/>
    <w:rsid w:val="00422AF8"/>
    <w:rsid w:val="0042354C"/>
    <w:rsid w:val="00425BE9"/>
    <w:rsid w:val="00426597"/>
    <w:rsid w:val="00426FA7"/>
    <w:rsid w:val="004278FF"/>
    <w:rsid w:val="0043303F"/>
    <w:rsid w:val="00433B33"/>
    <w:rsid w:val="0043448A"/>
    <w:rsid w:val="00434619"/>
    <w:rsid w:val="00435397"/>
    <w:rsid w:val="00437A4E"/>
    <w:rsid w:val="00442C36"/>
    <w:rsid w:val="00442F7F"/>
    <w:rsid w:val="00444922"/>
    <w:rsid w:val="00444CFE"/>
    <w:rsid w:val="00445B36"/>
    <w:rsid w:val="00450842"/>
    <w:rsid w:val="0046069B"/>
    <w:rsid w:val="00462227"/>
    <w:rsid w:val="00462455"/>
    <w:rsid w:val="0046783B"/>
    <w:rsid w:val="00470B41"/>
    <w:rsid w:val="0047764F"/>
    <w:rsid w:val="004805BD"/>
    <w:rsid w:val="00483F67"/>
    <w:rsid w:val="00484876"/>
    <w:rsid w:val="00496F64"/>
    <w:rsid w:val="00497A6C"/>
    <w:rsid w:val="004B0742"/>
    <w:rsid w:val="004B1555"/>
    <w:rsid w:val="004B26AE"/>
    <w:rsid w:val="004B4359"/>
    <w:rsid w:val="004C4799"/>
    <w:rsid w:val="004C5D5C"/>
    <w:rsid w:val="004C6308"/>
    <w:rsid w:val="004C6EE6"/>
    <w:rsid w:val="004D13FD"/>
    <w:rsid w:val="004D43C0"/>
    <w:rsid w:val="004E208A"/>
    <w:rsid w:val="004E68BB"/>
    <w:rsid w:val="004F21A8"/>
    <w:rsid w:val="004F2AF9"/>
    <w:rsid w:val="005014F0"/>
    <w:rsid w:val="005122F5"/>
    <w:rsid w:val="00512A41"/>
    <w:rsid w:val="005158A0"/>
    <w:rsid w:val="00515B7D"/>
    <w:rsid w:val="00517F19"/>
    <w:rsid w:val="0052196F"/>
    <w:rsid w:val="00524429"/>
    <w:rsid w:val="00526D59"/>
    <w:rsid w:val="0053027C"/>
    <w:rsid w:val="005318C3"/>
    <w:rsid w:val="0053219B"/>
    <w:rsid w:val="00532868"/>
    <w:rsid w:val="0053571E"/>
    <w:rsid w:val="00543863"/>
    <w:rsid w:val="005450AC"/>
    <w:rsid w:val="00545A9E"/>
    <w:rsid w:val="00546339"/>
    <w:rsid w:val="00547342"/>
    <w:rsid w:val="00551156"/>
    <w:rsid w:val="0055222D"/>
    <w:rsid w:val="00552B6F"/>
    <w:rsid w:val="005558E1"/>
    <w:rsid w:val="00556788"/>
    <w:rsid w:val="005675A6"/>
    <w:rsid w:val="0057097D"/>
    <w:rsid w:val="00570BB9"/>
    <w:rsid w:val="00571D99"/>
    <w:rsid w:val="0057404B"/>
    <w:rsid w:val="0058211F"/>
    <w:rsid w:val="00582BDE"/>
    <w:rsid w:val="00583FA8"/>
    <w:rsid w:val="005865FA"/>
    <w:rsid w:val="00592B78"/>
    <w:rsid w:val="00593B63"/>
    <w:rsid w:val="00596B3F"/>
    <w:rsid w:val="00596C7B"/>
    <w:rsid w:val="005A0FB9"/>
    <w:rsid w:val="005A2D6B"/>
    <w:rsid w:val="005A3997"/>
    <w:rsid w:val="005A4DB0"/>
    <w:rsid w:val="005B0A74"/>
    <w:rsid w:val="005B30B0"/>
    <w:rsid w:val="005B4FC8"/>
    <w:rsid w:val="005B75A6"/>
    <w:rsid w:val="005B7F39"/>
    <w:rsid w:val="005C43AF"/>
    <w:rsid w:val="005D1886"/>
    <w:rsid w:val="005D216F"/>
    <w:rsid w:val="005D65E9"/>
    <w:rsid w:val="005D6931"/>
    <w:rsid w:val="005E1229"/>
    <w:rsid w:val="005E5B4A"/>
    <w:rsid w:val="005F52C3"/>
    <w:rsid w:val="005F64BE"/>
    <w:rsid w:val="00601BA1"/>
    <w:rsid w:val="006126F1"/>
    <w:rsid w:val="00612FAE"/>
    <w:rsid w:val="00613057"/>
    <w:rsid w:val="00625FE4"/>
    <w:rsid w:val="0062707B"/>
    <w:rsid w:val="00627236"/>
    <w:rsid w:val="00631FFD"/>
    <w:rsid w:val="00634232"/>
    <w:rsid w:val="00640C91"/>
    <w:rsid w:val="006412FD"/>
    <w:rsid w:val="00641503"/>
    <w:rsid w:val="006421BE"/>
    <w:rsid w:val="00642B48"/>
    <w:rsid w:val="00643AB8"/>
    <w:rsid w:val="0064526A"/>
    <w:rsid w:val="0065133C"/>
    <w:rsid w:val="0065370F"/>
    <w:rsid w:val="006569C4"/>
    <w:rsid w:val="00656B67"/>
    <w:rsid w:val="00662452"/>
    <w:rsid w:val="0066520F"/>
    <w:rsid w:val="00672950"/>
    <w:rsid w:val="00673F32"/>
    <w:rsid w:val="006754C0"/>
    <w:rsid w:val="006763FE"/>
    <w:rsid w:val="00677A7C"/>
    <w:rsid w:val="0068199B"/>
    <w:rsid w:val="00683D19"/>
    <w:rsid w:val="00691C8C"/>
    <w:rsid w:val="00692F80"/>
    <w:rsid w:val="00696E9F"/>
    <w:rsid w:val="006A0D9A"/>
    <w:rsid w:val="006A2646"/>
    <w:rsid w:val="006A2670"/>
    <w:rsid w:val="006A2A9D"/>
    <w:rsid w:val="006A4D22"/>
    <w:rsid w:val="006A5C03"/>
    <w:rsid w:val="006A7E95"/>
    <w:rsid w:val="006B050C"/>
    <w:rsid w:val="006B079D"/>
    <w:rsid w:val="006B0B14"/>
    <w:rsid w:val="006B3B63"/>
    <w:rsid w:val="006B5984"/>
    <w:rsid w:val="006C1172"/>
    <w:rsid w:val="006C2026"/>
    <w:rsid w:val="006C462D"/>
    <w:rsid w:val="006D3744"/>
    <w:rsid w:val="006D6E59"/>
    <w:rsid w:val="006D73DA"/>
    <w:rsid w:val="006E3F9D"/>
    <w:rsid w:val="006E5658"/>
    <w:rsid w:val="007004D3"/>
    <w:rsid w:val="00710B9F"/>
    <w:rsid w:val="00712A9F"/>
    <w:rsid w:val="007146C5"/>
    <w:rsid w:val="0071561B"/>
    <w:rsid w:val="00716527"/>
    <w:rsid w:val="007210FF"/>
    <w:rsid w:val="007238B4"/>
    <w:rsid w:val="0072517A"/>
    <w:rsid w:val="007272B1"/>
    <w:rsid w:val="007347F9"/>
    <w:rsid w:val="00735ACE"/>
    <w:rsid w:val="00736460"/>
    <w:rsid w:val="0074142E"/>
    <w:rsid w:val="007436FC"/>
    <w:rsid w:val="00746CE3"/>
    <w:rsid w:val="00747C13"/>
    <w:rsid w:val="007500B0"/>
    <w:rsid w:val="0075269B"/>
    <w:rsid w:val="007543DB"/>
    <w:rsid w:val="007549A3"/>
    <w:rsid w:val="007549C5"/>
    <w:rsid w:val="00756EB0"/>
    <w:rsid w:val="0076078F"/>
    <w:rsid w:val="0076170B"/>
    <w:rsid w:val="0076367A"/>
    <w:rsid w:val="00764A66"/>
    <w:rsid w:val="007651BE"/>
    <w:rsid w:val="00777410"/>
    <w:rsid w:val="007814FF"/>
    <w:rsid w:val="007848E1"/>
    <w:rsid w:val="007854C2"/>
    <w:rsid w:val="007877AC"/>
    <w:rsid w:val="007923F5"/>
    <w:rsid w:val="00795599"/>
    <w:rsid w:val="00795CE5"/>
    <w:rsid w:val="00796C64"/>
    <w:rsid w:val="00797F30"/>
    <w:rsid w:val="007A1409"/>
    <w:rsid w:val="007A17EF"/>
    <w:rsid w:val="007B05A0"/>
    <w:rsid w:val="007B149E"/>
    <w:rsid w:val="007B5761"/>
    <w:rsid w:val="007B712A"/>
    <w:rsid w:val="007C2E72"/>
    <w:rsid w:val="007C4215"/>
    <w:rsid w:val="007D1C69"/>
    <w:rsid w:val="007E1908"/>
    <w:rsid w:val="007E1FEE"/>
    <w:rsid w:val="007E3586"/>
    <w:rsid w:val="007E4AA3"/>
    <w:rsid w:val="007E6154"/>
    <w:rsid w:val="007F178D"/>
    <w:rsid w:val="007F241E"/>
    <w:rsid w:val="007F292B"/>
    <w:rsid w:val="007F4D30"/>
    <w:rsid w:val="00804897"/>
    <w:rsid w:val="00807275"/>
    <w:rsid w:val="0081107A"/>
    <w:rsid w:val="00817E6B"/>
    <w:rsid w:val="00821D38"/>
    <w:rsid w:val="00824BE8"/>
    <w:rsid w:val="00840F97"/>
    <w:rsid w:val="0084153D"/>
    <w:rsid w:val="00850B8B"/>
    <w:rsid w:val="00854878"/>
    <w:rsid w:val="00854D10"/>
    <w:rsid w:val="00855965"/>
    <w:rsid w:val="008562B9"/>
    <w:rsid w:val="00862088"/>
    <w:rsid w:val="008623D9"/>
    <w:rsid w:val="00862533"/>
    <w:rsid w:val="00864FAB"/>
    <w:rsid w:val="008657FE"/>
    <w:rsid w:val="008700E0"/>
    <w:rsid w:val="00871197"/>
    <w:rsid w:val="00877CFB"/>
    <w:rsid w:val="00880D32"/>
    <w:rsid w:val="008838F4"/>
    <w:rsid w:val="0089267F"/>
    <w:rsid w:val="00895EB8"/>
    <w:rsid w:val="008A042C"/>
    <w:rsid w:val="008A28E8"/>
    <w:rsid w:val="008A3775"/>
    <w:rsid w:val="008A7387"/>
    <w:rsid w:val="008B0B9C"/>
    <w:rsid w:val="008B0EC8"/>
    <w:rsid w:val="008B1628"/>
    <w:rsid w:val="008B1F99"/>
    <w:rsid w:val="008B24A4"/>
    <w:rsid w:val="008B446C"/>
    <w:rsid w:val="008B4C67"/>
    <w:rsid w:val="008B5845"/>
    <w:rsid w:val="008C3824"/>
    <w:rsid w:val="008C591D"/>
    <w:rsid w:val="008D0EE2"/>
    <w:rsid w:val="008D64DD"/>
    <w:rsid w:val="008E324C"/>
    <w:rsid w:val="008E370F"/>
    <w:rsid w:val="008E4E21"/>
    <w:rsid w:val="008E5EE4"/>
    <w:rsid w:val="008E6121"/>
    <w:rsid w:val="008E6339"/>
    <w:rsid w:val="008E6377"/>
    <w:rsid w:val="008E66C8"/>
    <w:rsid w:val="008E6FC0"/>
    <w:rsid w:val="008F0AAC"/>
    <w:rsid w:val="008F23D1"/>
    <w:rsid w:val="009006E3"/>
    <w:rsid w:val="0090162B"/>
    <w:rsid w:val="00906FDA"/>
    <w:rsid w:val="0091119C"/>
    <w:rsid w:val="00912786"/>
    <w:rsid w:val="0091440D"/>
    <w:rsid w:val="00916355"/>
    <w:rsid w:val="00920498"/>
    <w:rsid w:val="00921DA2"/>
    <w:rsid w:val="0093052F"/>
    <w:rsid w:val="00930A2C"/>
    <w:rsid w:val="00930C14"/>
    <w:rsid w:val="009341FA"/>
    <w:rsid w:val="00936772"/>
    <w:rsid w:val="009378B3"/>
    <w:rsid w:val="00940D2B"/>
    <w:rsid w:val="009414E8"/>
    <w:rsid w:val="00943431"/>
    <w:rsid w:val="00946F84"/>
    <w:rsid w:val="00951377"/>
    <w:rsid w:val="00951B7C"/>
    <w:rsid w:val="00956178"/>
    <w:rsid w:val="009574C6"/>
    <w:rsid w:val="00957C9F"/>
    <w:rsid w:val="00963CC2"/>
    <w:rsid w:val="009660D0"/>
    <w:rsid w:val="00966779"/>
    <w:rsid w:val="00973267"/>
    <w:rsid w:val="00980522"/>
    <w:rsid w:val="009820A5"/>
    <w:rsid w:val="0098403B"/>
    <w:rsid w:val="009863F5"/>
    <w:rsid w:val="0099072D"/>
    <w:rsid w:val="00992410"/>
    <w:rsid w:val="00995A93"/>
    <w:rsid w:val="00996F48"/>
    <w:rsid w:val="009A34F0"/>
    <w:rsid w:val="009A7261"/>
    <w:rsid w:val="009A7E5C"/>
    <w:rsid w:val="009C2629"/>
    <w:rsid w:val="009C2AD8"/>
    <w:rsid w:val="009C2D71"/>
    <w:rsid w:val="009C37BF"/>
    <w:rsid w:val="009C6782"/>
    <w:rsid w:val="009D1B01"/>
    <w:rsid w:val="009D7BD7"/>
    <w:rsid w:val="009E20D0"/>
    <w:rsid w:val="009E5963"/>
    <w:rsid w:val="009E68C1"/>
    <w:rsid w:val="009E7E66"/>
    <w:rsid w:val="009F1F7C"/>
    <w:rsid w:val="009F3FFA"/>
    <w:rsid w:val="009F5396"/>
    <w:rsid w:val="00A06FC7"/>
    <w:rsid w:val="00A07B43"/>
    <w:rsid w:val="00A07F52"/>
    <w:rsid w:val="00A13362"/>
    <w:rsid w:val="00A13F36"/>
    <w:rsid w:val="00A32D57"/>
    <w:rsid w:val="00A37AF0"/>
    <w:rsid w:val="00A4414D"/>
    <w:rsid w:val="00A443A7"/>
    <w:rsid w:val="00A46011"/>
    <w:rsid w:val="00A473DD"/>
    <w:rsid w:val="00A475E5"/>
    <w:rsid w:val="00A50C68"/>
    <w:rsid w:val="00A5285D"/>
    <w:rsid w:val="00A532AB"/>
    <w:rsid w:val="00A533D7"/>
    <w:rsid w:val="00A54A47"/>
    <w:rsid w:val="00A556C0"/>
    <w:rsid w:val="00A57A04"/>
    <w:rsid w:val="00A621F5"/>
    <w:rsid w:val="00A667FB"/>
    <w:rsid w:val="00A67368"/>
    <w:rsid w:val="00A67D0C"/>
    <w:rsid w:val="00A7558E"/>
    <w:rsid w:val="00A83EC6"/>
    <w:rsid w:val="00A87154"/>
    <w:rsid w:val="00A90827"/>
    <w:rsid w:val="00A92270"/>
    <w:rsid w:val="00A93643"/>
    <w:rsid w:val="00A967E7"/>
    <w:rsid w:val="00AB4522"/>
    <w:rsid w:val="00AB4D74"/>
    <w:rsid w:val="00AB6DDB"/>
    <w:rsid w:val="00AC19E6"/>
    <w:rsid w:val="00AC76A8"/>
    <w:rsid w:val="00AD1725"/>
    <w:rsid w:val="00AD1CE2"/>
    <w:rsid w:val="00AD1D22"/>
    <w:rsid w:val="00AE0FD3"/>
    <w:rsid w:val="00AE26F4"/>
    <w:rsid w:val="00AE4CC1"/>
    <w:rsid w:val="00AE702F"/>
    <w:rsid w:val="00AE7D06"/>
    <w:rsid w:val="00AF185C"/>
    <w:rsid w:val="00AF2B24"/>
    <w:rsid w:val="00B0032D"/>
    <w:rsid w:val="00B02CB9"/>
    <w:rsid w:val="00B03014"/>
    <w:rsid w:val="00B03A43"/>
    <w:rsid w:val="00B03C01"/>
    <w:rsid w:val="00B04255"/>
    <w:rsid w:val="00B045F6"/>
    <w:rsid w:val="00B04A28"/>
    <w:rsid w:val="00B13B8F"/>
    <w:rsid w:val="00B14E6D"/>
    <w:rsid w:val="00B157BF"/>
    <w:rsid w:val="00B15B2A"/>
    <w:rsid w:val="00B20937"/>
    <w:rsid w:val="00B22164"/>
    <w:rsid w:val="00B24097"/>
    <w:rsid w:val="00B26C09"/>
    <w:rsid w:val="00B3215B"/>
    <w:rsid w:val="00B4148B"/>
    <w:rsid w:val="00B417F1"/>
    <w:rsid w:val="00B42A7D"/>
    <w:rsid w:val="00B442EA"/>
    <w:rsid w:val="00B444E5"/>
    <w:rsid w:val="00B45D92"/>
    <w:rsid w:val="00B47828"/>
    <w:rsid w:val="00B54830"/>
    <w:rsid w:val="00B568C5"/>
    <w:rsid w:val="00B63515"/>
    <w:rsid w:val="00B63CF6"/>
    <w:rsid w:val="00B65834"/>
    <w:rsid w:val="00B72638"/>
    <w:rsid w:val="00B75D73"/>
    <w:rsid w:val="00B7634D"/>
    <w:rsid w:val="00B844B2"/>
    <w:rsid w:val="00B866B9"/>
    <w:rsid w:val="00B87686"/>
    <w:rsid w:val="00B92657"/>
    <w:rsid w:val="00B939FF"/>
    <w:rsid w:val="00B94788"/>
    <w:rsid w:val="00B948EC"/>
    <w:rsid w:val="00BA0320"/>
    <w:rsid w:val="00BA0996"/>
    <w:rsid w:val="00BA1413"/>
    <w:rsid w:val="00BA623B"/>
    <w:rsid w:val="00BB2303"/>
    <w:rsid w:val="00BB2527"/>
    <w:rsid w:val="00BB4F1E"/>
    <w:rsid w:val="00BB7966"/>
    <w:rsid w:val="00BC06F7"/>
    <w:rsid w:val="00BC7350"/>
    <w:rsid w:val="00BD06B3"/>
    <w:rsid w:val="00BD10CD"/>
    <w:rsid w:val="00BD1E2D"/>
    <w:rsid w:val="00BE07F4"/>
    <w:rsid w:val="00BE42BD"/>
    <w:rsid w:val="00BE6118"/>
    <w:rsid w:val="00BE71A6"/>
    <w:rsid w:val="00BF2688"/>
    <w:rsid w:val="00BF626F"/>
    <w:rsid w:val="00BF6DA8"/>
    <w:rsid w:val="00BF7028"/>
    <w:rsid w:val="00C10942"/>
    <w:rsid w:val="00C131EF"/>
    <w:rsid w:val="00C1569C"/>
    <w:rsid w:val="00C223AB"/>
    <w:rsid w:val="00C238B4"/>
    <w:rsid w:val="00C25946"/>
    <w:rsid w:val="00C266A3"/>
    <w:rsid w:val="00C31DDF"/>
    <w:rsid w:val="00C33A5B"/>
    <w:rsid w:val="00C33EC8"/>
    <w:rsid w:val="00C357AA"/>
    <w:rsid w:val="00C36E23"/>
    <w:rsid w:val="00C4189D"/>
    <w:rsid w:val="00C45309"/>
    <w:rsid w:val="00C47462"/>
    <w:rsid w:val="00C60205"/>
    <w:rsid w:val="00C60B75"/>
    <w:rsid w:val="00C612A7"/>
    <w:rsid w:val="00C6409E"/>
    <w:rsid w:val="00C7038F"/>
    <w:rsid w:val="00C72407"/>
    <w:rsid w:val="00C72546"/>
    <w:rsid w:val="00C73105"/>
    <w:rsid w:val="00C732E2"/>
    <w:rsid w:val="00C74741"/>
    <w:rsid w:val="00C74DE3"/>
    <w:rsid w:val="00C74EB8"/>
    <w:rsid w:val="00C761CF"/>
    <w:rsid w:val="00C7650F"/>
    <w:rsid w:val="00C7683D"/>
    <w:rsid w:val="00C81C10"/>
    <w:rsid w:val="00C82560"/>
    <w:rsid w:val="00C83D23"/>
    <w:rsid w:val="00C83ED7"/>
    <w:rsid w:val="00C93B65"/>
    <w:rsid w:val="00CA1F47"/>
    <w:rsid w:val="00CA298F"/>
    <w:rsid w:val="00CA2E78"/>
    <w:rsid w:val="00CB23B9"/>
    <w:rsid w:val="00CB55AD"/>
    <w:rsid w:val="00CB74B9"/>
    <w:rsid w:val="00CC5622"/>
    <w:rsid w:val="00CD0E0B"/>
    <w:rsid w:val="00CD2421"/>
    <w:rsid w:val="00CD3594"/>
    <w:rsid w:val="00CD64F5"/>
    <w:rsid w:val="00CD7A32"/>
    <w:rsid w:val="00CD7DC3"/>
    <w:rsid w:val="00CD7FDE"/>
    <w:rsid w:val="00CE4D3F"/>
    <w:rsid w:val="00CE7AE1"/>
    <w:rsid w:val="00CF7134"/>
    <w:rsid w:val="00D01C58"/>
    <w:rsid w:val="00D01EDB"/>
    <w:rsid w:val="00D07C8B"/>
    <w:rsid w:val="00D10867"/>
    <w:rsid w:val="00D146D2"/>
    <w:rsid w:val="00D155E0"/>
    <w:rsid w:val="00D164B7"/>
    <w:rsid w:val="00D20EAB"/>
    <w:rsid w:val="00D234CC"/>
    <w:rsid w:val="00D31102"/>
    <w:rsid w:val="00D314CE"/>
    <w:rsid w:val="00D34B02"/>
    <w:rsid w:val="00D3592A"/>
    <w:rsid w:val="00D40A90"/>
    <w:rsid w:val="00D51A09"/>
    <w:rsid w:val="00D52BAD"/>
    <w:rsid w:val="00D544A0"/>
    <w:rsid w:val="00D5652F"/>
    <w:rsid w:val="00D63A9A"/>
    <w:rsid w:val="00D67811"/>
    <w:rsid w:val="00D7372C"/>
    <w:rsid w:val="00D82054"/>
    <w:rsid w:val="00D84B98"/>
    <w:rsid w:val="00DA17F3"/>
    <w:rsid w:val="00DA4A29"/>
    <w:rsid w:val="00DA7760"/>
    <w:rsid w:val="00DA7AFC"/>
    <w:rsid w:val="00DB167F"/>
    <w:rsid w:val="00DB1B5C"/>
    <w:rsid w:val="00DB336F"/>
    <w:rsid w:val="00DB6039"/>
    <w:rsid w:val="00DB647E"/>
    <w:rsid w:val="00DC181B"/>
    <w:rsid w:val="00DC3167"/>
    <w:rsid w:val="00DC71BA"/>
    <w:rsid w:val="00DD3162"/>
    <w:rsid w:val="00DD5786"/>
    <w:rsid w:val="00DD6234"/>
    <w:rsid w:val="00DE1999"/>
    <w:rsid w:val="00DE1B8E"/>
    <w:rsid w:val="00DE6254"/>
    <w:rsid w:val="00DF1945"/>
    <w:rsid w:val="00DF2043"/>
    <w:rsid w:val="00DF32EE"/>
    <w:rsid w:val="00DF688D"/>
    <w:rsid w:val="00E079D0"/>
    <w:rsid w:val="00E102F8"/>
    <w:rsid w:val="00E113BD"/>
    <w:rsid w:val="00E14341"/>
    <w:rsid w:val="00E15781"/>
    <w:rsid w:val="00E216B5"/>
    <w:rsid w:val="00E22315"/>
    <w:rsid w:val="00E24899"/>
    <w:rsid w:val="00E327C0"/>
    <w:rsid w:val="00E3293C"/>
    <w:rsid w:val="00E33AEA"/>
    <w:rsid w:val="00E37D10"/>
    <w:rsid w:val="00E4240C"/>
    <w:rsid w:val="00E43113"/>
    <w:rsid w:val="00E47767"/>
    <w:rsid w:val="00E51CFD"/>
    <w:rsid w:val="00E54A1F"/>
    <w:rsid w:val="00E60D40"/>
    <w:rsid w:val="00E617E3"/>
    <w:rsid w:val="00E61E7F"/>
    <w:rsid w:val="00E62D4E"/>
    <w:rsid w:val="00E64064"/>
    <w:rsid w:val="00E6711F"/>
    <w:rsid w:val="00E71785"/>
    <w:rsid w:val="00E71F67"/>
    <w:rsid w:val="00E74B97"/>
    <w:rsid w:val="00E760D7"/>
    <w:rsid w:val="00E767F6"/>
    <w:rsid w:val="00E837AE"/>
    <w:rsid w:val="00E84566"/>
    <w:rsid w:val="00E85A1C"/>
    <w:rsid w:val="00E87344"/>
    <w:rsid w:val="00E87358"/>
    <w:rsid w:val="00E87A3A"/>
    <w:rsid w:val="00E91B06"/>
    <w:rsid w:val="00E92E18"/>
    <w:rsid w:val="00E94869"/>
    <w:rsid w:val="00EA0304"/>
    <w:rsid w:val="00EA2AE0"/>
    <w:rsid w:val="00EA7C55"/>
    <w:rsid w:val="00EB6D93"/>
    <w:rsid w:val="00EB71CD"/>
    <w:rsid w:val="00EB7817"/>
    <w:rsid w:val="00ED05A4"/>
    <w:rsid w:val="00ED1109"/>
    <w:rsid w:val="00ED1EDE"/>
    <w:rsid w:val="00ED3D0F"/>
    <w:rsid w:val="00ED56A6"/>
    <w:rsid w:val="00ED69EA"/>
    <w:rsid w:val="00EE1DD6"/>
    <w:rsid w:val="00EE47FB"/>
    <w:rsid w:val="00EE5D33"/>
    <w:rsid w:val="00EF0B8B"/>
    <w:rsid w:val="00EF1C2C"/>
    <w:rsid w:val="00EF2129"/>
    <w:rsid w:val="00EF2B1F"/>
    <w:rsid w:val="00EF2F9A"/>
    <w:rsid w:val="00EF6236"/>
    <w:rsid w:val="00F00B4C"/>
    <w:rsid w:val="00F00F1E"/>
    <w:rsid w:val="00F01D93"/>
    <w:rsid w:val="00F02042"/>
    <w:rsid w:val="00F025A3"/>
    <w:rsid w:val="00F03735"/>
    <w:rsid w:val="00F107F8"/>
    <w:rsid w:val="00F12559"/>
    <w:rsid w:val="00F1743E"/>
    <w:rsid w:val="00F213C5"/>
    <w:rsid w:val="00F307E3"/>
    <w:rsid w:val="00F32856"/>
    <w:rsid w:val="00F32BF6"/>
    <w:rsid w:val="00F34982"/>
    <w:rsid w:val="00F40C51"/>
    <w:rsid w:val="00F43B4E"/>
    <w:rsid w:val="00F43F08"/>
    <w:rsid w:val="00F469F3"/>
    <w:rsid w:val="00F70AD0"/>
    <w:rsid w:val="00F7360E"/>
    <w:rsid w:val="00F77285"/>
    <w:rsid w:val="00F777AD"/>
    <w:rsid w:val="00F808C0"/>
    <w:rsid w:val="00F812C0"/>
    <w:rsid w:val="00F81F1D"/>
    <w:rsid w:val="00F83068"/>
    <w:rsid w:val="00F912D7"/>
    <w:rsid w:val="00F91749"/>
    <w:rsid w:val="00F92811"/>
    <w:rsid w:val="00F92ECB"/>
    <w:rsid w:val="00F934F7"/>
    <w:rsid w:val="00F93EA4"/>
    <w:rsid w:val="00F940BE"/>
    <w:rsid w:val="00FA0897"/>
    <w:rsid w:val="00FA4DBC"/>
    <w:rsid w:val="00FB0FC3"/>
    <w:rsid w:val="00FB6BDB"/>
    <w:rsid w:val="00FC3F18"/>
    <w:rsid w:val="00FC5129"/>
    <w:rsid w:val="00FC7253"/>
    <w:rsid w:val="00FD5156"/>
    <w:rsid w:val="00FD71B5"/>
    <w:rsid w:val="00FE112C"/>
    <w:rsid w:val="00FE2790"/>
    <w:rsid w:val="00FE35B6"/>
    <w:rsid w:val="00FE5624"/>
    <w:rsid w:val="00FF0B17"/>
    <w:rsid w:val="00FF5343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28464A"/>
  <w15:chartTrackingRefBased/>
  <w15:docId w15:val="{76E11DBA-F4B4-C541-852E-EEC7F6F2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/>
      <w:sz w:val="28"/>
    </w:rPr>
  </w:style>
  <w:style w:type="paragraph" w:styleId="10">
    <w:name w:val="heading 1"/>
    <w:basedOn w:val="a0"/>
    <w:next w:val="a0"/>
    <w:qFormat/>
    <w:pPr>
      <w:keepNext/>
      <w:ind w:firstLine="851"/>
      <w:jc w:val="both"/>
      <w:outlineLvl w:val="0"/>
    </w:pPr>
    <w:rPr>
      <w:rFonts w:ascii="Times New Roman" w:hAnsi="Times New Roman"/>
      <w:sz w:val="24"/>
    </w:rPr>
  </w:style>
  <w:style w:type="paragraph" w:styleId="2">
    <w:name w:val="heading 2"/>
    <w:basedOn w:val="a0"/>
    <w:next w:val="a0"/>
    <w:qFormat/>
    <w:pPr>
      <w:keepNext/>
      <w:ind w:left="-284" w:right="-284"/>
      <w:jc w:val="center"/>
      <w:outlineLvl w:val="1"/>
    </w:pPr>
    <w:rPr>
      <w:b/>
      <w:sz w:val="24"/>
    </w:rPr>
  </w:style>
  <w:style w:type="paragraph" w:styleId="3">
    <w:name w:val="heading 3"/>
    <w:basedOn w:val="a0"/>
    <w:next w:val="a0"/>
    <w:link w:val="30"/>
    <w:qFormat/>
    <w:pPr>
      <w:keepNext/>
      <w:ind w:left="-284" w:right="-284"/>
      <w:jc w:val="center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ind w:left="-340" w:right="-340"/>
      <w:jc w:val="center"/>
      <w:outlineLvl w:val="3"/>
    </w:pPr>
    <w:rPr>
      <w:b/>
      <w:sz w:val="24"/>
    </w:rPr>
  </w:style>
  <w:style w:type="paragraph" w:styleId="5">
    <w:name w:val="heading 5"/>
    <w:basedOn w:val="a0"/>
    <w:next w:val="a0"/>
    <w:qFormat/>
    <w:pPr>
      <w:keepNext/>
      <w:jc w:val="center"/>
      <w:outlineLvl w:val="4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link w:val="3"/>
    <w:semiHidden/>
    <w:rsid w:val="00A473DD"/>
    <w:rPr>
      <w:rFonts w:ascii="Times New Roman CYR" w:hAnsi="Times New Roman CYR"/>
      <w:b/>
      <w:sz w:val="28"/>
      <w:lang w:val="ru-RU" w:eastAsia="ru-RU" w:bidi="ar-SA"/>
    </w:rPr>
  </w:style>
  <w:style w:type="paragraph" w:customStyle="1" w:styleId="21">
    <w:name w:val="Основной текст 21"/>
    <w:basedOn w:val="a0"/>
    <w:pPr>
      <w:ind w:firstLine="851"/>
      <w:jc w:val="both"/>
    </w:pPr>
    <w:rPr>
      <w:rFonts w:ascii="Times New Roman" w:hAnsi="Times New Roman"/>
      <w:sz w:val="20"/>
    </w:rPr>
  </w:style>
  <w:style w:type="paragraph" w:customStyle="1" w:styleId="210">
    <w:name w:val="Основной текст с отступом 21"/>
    <w:basedOn w:val="a0"/>
    <w:pPr>
      <w:ind w:firstLine="851"/>
      <w:jc w:val="both"/>
    </w:pPr>
    <w:rPr>
      <w:rFonts w:ascii="Times New Roman" w:hAnsi="Times New Roman"/>
      <w:sz w:val="24"/>
    </w:rPr>
  </w:style>
  <w:style w:type="paragraph" w:styleId="a4">
    <w:name w:val="header"/>
    <w:basedOn w:val="a0"/>
    <w:link w:val="a5"/>
    <w:uiPriority w:val="99"/>
    <w:pPr>
      <w:tabs>
        <w:tab w:val="center" w:pos="4153"/>
        <w:tab w:val="right" w:pos="8306"/>
      </w:tabs>
    </w:pPr>
    <w:rPr>
      <w:lang w:val="x-none" w:eastAsia="x-none"/>
    </w:rPr>
  </w:style>
  <w:style w:type="character" w:styleId="a6">
    <w:name w:val="page number"/>
    <w:basedOn w:val="a1"/>
  </w:style>
  <w:style w:type="paragraph" w:styleId="a7">
    <w:name w:val="footer"/>
    <w:basedOn w:val="a0"/>
    <w:link w:val="a8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link w:val="a7"/>
    <w:semiHidden/>
    <w:locked/>
    <w:rsid w:val="00A473DD"/>
    <w:rPr>
      <w:rFonts w:ascii="Times New Roman CYR" w:hAnsi="Times New Roman CYR"/>
      <w:sz w:val="28"/>
      <w:lang w:val="ru-RU" w:eastAsia="ru-RU" w:bidi="ar-SA"/>
    </w:rPr>
  </w:style>
  <w:style w:type="paragraph" w:customStyle="1" w:styleId="11">
    <w:name w:val="Обычный (Интернет)1"/>
    <w:basedOn w:val="a0"/>
    <w:pPr>
      <w:spacing w:before="100" w:after="100"/>
    </w:pPr>
    <w:rPr>
      <w:rFonts w:ascii="Times New Roman" w:hAnsi="Times New Roman"/>
      <w:color w:val="000000"/>
      <w:sz w:val="24"/>
    </w:rPr>
  </w:style>
  <w:style w:type="paragraph" w:customStyle="1" w:styleId="22">
    <w:name w:val="Основной текст 22"/>
    <w:basedOn w:val="a0"/>
    <w:pPr>
      <w:widowControl w:val="0"/>
      <w:ind w:firstLine="709"/>
      <w:jc w:val="both"/>
    </w:pPr>
    <w:rPr>
      <w:sz w:val="30"/>
    </w:rPr>
  </w:style>
  <w:style w:type="paragraph" w:customStyle="1" w:styleId="a9">
    <w:name w:val="Обычный (веб)"/>
    <w:basedOn w:val="a0"/>
    <w:uiPriority w:val="99"/>
    <w:unhideWhenUsed/>
    <w:rsid w:val="0023361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character" w:customStyle="1" w:styleId="p1">
    <w:name w:val="p1"/>
    <w:basedOn w:val="a1"/>
    <w:rsid w:val="00233610"/>
  </w:style>
  <w:style w:type="paragraph" w:customStyle="1" w:styleId="a">
    <w:name w:val="список"/>
    <w:basedOn w:val="a0"/>
    <w:rsid w:val="00A473DD"/>
    <w:pPr>
      <w:widowControl w:val="0"/>
      <w:numPr>
        <w:numId w:val="2"/>
      </w:numPr>
      <w:overflowPunct/>
      <w:autoSpaceDE/>
      <w:autoSpaceDN/>
      <w:jc w:val="both"/>
    </w:pPr>
    <w:rPr>
      <w:rFonts w:ascii="Times New Roman" w:hAnsi="Times New Roman"/>
      <w:szCs w:val="28"/>
    </w:rPr>
  </w:style>
  <w:style w:type="paragraph" w:customStyle="1" w:styleId="1">
    <w:name w:val="Список лит1"/>
    <w:basedOn w:val="a0"/>
    <w:rsid w:val="00A473DD"/>
    <w:pPr>
      <w:widowControl w:val="0"/>
      <w:numPr>
        <w:numId w:val="3"/>
      </w:numPr>
      <w:tabs>
        <w:tab w:val="left" w:pos="1021"/>
      </w:tabs>
      <w:overflowPunct/>
      <w:autoSpaceDE/>
      <w:autoSpaceDN/>
      <w:spacing w:line="360" w:lineRule="atLeast"/>
      <w:jc w:val="both"/>
    </w:pPr>
    <w:rPr>
      <w:rFonts w:ascii="Times New Roman" w:hAnsi="Times New Roman"/>
      <w:szCs w:val="28"/>
    </w:rPr>
  </w:style>
  <w:style w:type="paragraph" w:styleId="HTML">
    <w:name w:val="HTML Preformatted"/>
    <w:basedOn w:val="a0"/>
    <w:link w:val="HTML0"/>
    <w:uiPriority w:val="99"/>
    <w:unhideWhenUsed/>
    <w:rsid w:val="00A4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A473DD"/>
    <w:rPr>
      <w:rFonts w:ascii="Courier New" w:hAnsi="Courier New" w:cs="Courier New"/>
      <w:lang w:val="ru-RU" w:eastAsia="ru-RU" w:bidi="ar-SA"/>
    </w:rPr>
  </w:style>
  <w:style w:type="paragraph" w:customStyle="1" w:styleId="Paragraph">
    <w:name w:val="Paragraph"/>
    <w:basedOn w:val="a0"/>
    <w:next w:val="a0"/>
    <w:rsid w:val="009E68C1"/>
    <w:pPr>
      <w:overflowPunct/>
      <w:textAlignment w:val="auto"/>
    </w:pPr>
    <w:rPr>
      <w:rFonts w:ascii="Times New Roman" w:hAnsi="Times New Roman"/>
      <w:sz w:val="24"/>
      <w:szCs w:val="24"/>
    </w:rPr>
  </w:style>
  <w:style w:type="paragraph" w:customStyle="1" w:styleId="12">
    <w:name w:val="Обычный1"/>
    <w:rsid w:val="00B568C5"/>
    <w:pPr>
      <w:widowControl w:val="0"/>
      <w:ind w:firstLine="320"/>
      <w:jc w:val="both"/>
    </w:pPr>
    <w:rPr>
      <w:snapToGrid w:val="0"/>
    </w:rPr>
  </w:style>
  <w:style w:type="character" w:styleId="aa">
    <w:name w:val="Hyperlink"/>
    <w:rsid w:val="003A0E6D"/>
    <w:rPr>
      <w:color w:val="000000"/>
      <w:u w:val="single"/>
    </w:rPr>
  </w:style>
  <w:style w:type="paragraph" w:customStyle="1" w:styleId="Default">
    <w:name w:val="Default"/>
    <w:rsid w:val="00F8306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b">
    <w:name w:val="Strong"/>
    <w:uiPriority w:val="22"/>
    <w:qFormat/>
    <w:rsid w:val="005318C3"/>
    <w:rPr>
      <w:b/>
      <w:bCs/>
    </w:rPr>
  </w:style>
  <w:style w:type="character" w:customStyle="1" w:styleId="keyword1">
    <w:name w:val="keyword1"/>
    <w:rsid w:val="005318C3"/>
    <w:rPr>
      <w:i/>
      <w:iCs/>
      <w:color w:val="000000"/>
    </w:rPr>
  </w:style>
  <w:style w:type="character" w:styleId="ac">
    <w:name w:val="Emphasis"/>
    <w:uiPriority w:val="20"/>
    <w:qFormat/>
    <w:rsid w:val="005D216F"/>
    <w:rPr>
      <w:b/>
      <w:bCs/>
      <w:i w:val="0"/>
      <w:iCs w:val="0"/>
    </w:rPr>
  </w:style>
  <w:style w:type="table" w:styleId="ad">
    <w:name w:val="Table Grid"/>
    <w:basedOn w:val="a2"/>
    <w:rsid w:val="008B44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e">
    <w:name w:val="ͮ𬠫"/>
    <w:basedOn w:val="a0"/>
    <w:rsid w:val="00054B92"/>
    <w:pPr>
      <w:overflowPunct/>
      <w:autoSpaceDE/>
      <w:autoSpaceDN/>
      <w:adjustRightInd/>
      <w:spacing w:line="250" w:lineRule="exact"/>
      <w:ind w:firstLine="397"/>
      <w:jc w:val="both"/>
      <w:textAlignment w:val="auto"/>
    </w:pPr>
    <w:rPr>
      <w:rFonts w:ascii="Times New Roman" w:hAnsi="Times New Roman"/>
      <w:sz w:val="20"/>
    </w:rPr>
  </w:style>
  <w:style w:type="paragraph" w:customStyle="1" w:styleId="13">
    <w:name w:val="򠡫1"/>
    <w:basedOn w:val="a0"/>
    <w:rsid w:val="00054B92"/>
    <w:pPr>
      <w:keepNext/>
      <w:overflowPunct/>
      <w:autoSpaceDE/>
      <w:autoSpaceDN/>
      <w:adjustRightInd/>
      <w:spacing w:before="120" w:after="120"/>
      <w:jc w:val="center"/>
      <w:textAlignment w:val="auto"/>
    </w:pPr>
    <w:rPr>
      <w:rFonts w:ascii="Times New Roman" w:hAnsi="Times New Roman"/>
      <w:sz w:val="18"/>
    </w:rPr>
  </w:style>
  <w:style w:type="paragraph" w:customStyle="1" w:styleId="a40">
    <w:name w:val="a4"/>
    <w:basedOn w:val="a0"/>
    <w:rsid w:val="00054B92"/>
    <w:pPr>
      <w:overflowPunct/>
      <w:autoSpaceDE/>
      <w:autoSpaceDN/>
      <w:adjustRightInd/>
      <w:spacing w:before="120" w:after="120"/>
      <w:jc w:val="right"/>
      <w:textAlignment w:val="auto"/>
      <w:outlineLvl w:val="0"/>
    </w:pPr>
    <w:rPr>
      <w:rFonts w:ascii="Arial" w:hAnsi="Arial" w:cs="Arial"/>
      <w:bCs/>
      <w:kern w:val="28"/>
      <w:sz w:val="20"/>
    </w:rPr>
  </w:style>
  <w:style w:type="paragraph" w:customStyle="1" w:styleId="af">
    <w:name w:val="򠡫."/>
    <w:basedOn w:val="a0"/>
    <w:rsid w:val="00054B92"/>
    <w:pPr>
      <w:overflowPunct/>
      <w:autoSpaceDE/>
      <w:autoSpaceDN/>
      <w:adjustRightInd/>
      <w:spacing w:before="60" w:after="60"/>
      <w:textAlignment w:val="auto"/>
      <w:outlineLvl w:val="0"/>
    </w:pPr>
    <w:rPr>
      <w:rFonts w:ascii="Times New Roman" w:hAnsi="Times New Roman"/>
      <w:bCs/>
      <w:kern w:val="28"/>
      <w:sz w:val="18"/>
    </w:rPr>
  </w:style>
  <w:style w:type="character" w:customStyle="1" w:styleId="hint">
    <w:name w:val="hint"/>
    <w:rsid w:val="00054B92"/>
    <w:rPr>
      <w:rFonts w:ascii="Arial" w:hAnsi="Arial" w:cs="Arial" w:hint="default"/>
      <w:i w:val="0"/>
      <w:iCs w:val="0"/>
      <w:vanish/>
      <w:webHidden w:val="0"/>
      <w:color w:val="8D8D8D"/>
      <w:sz w:val="14"/>
      <w:szCs w:val="14"/>
      <w:bdr w:val="single" w:sz="12" w:space="8" w:color="EAE7D9" w:frame="1"/>
      <w:shd w:val="clear" w:color="auto" w:fill="FFFDF3"/>
      <w:specVanish w:val="0"/>
    </w:rPr>
  </w:style>
  <w:style w:type="paragraph" w:customStyle="1" w:styleId="author7">
    <w:name w:val="author7"/>
    <w:basedOn w:val="a0"/>
    <w:rsid w:val="00054B92"/>
    <w:pPr>
      <w:overflowPunct/>
      <w:autoSpaceDE/>
      <w:autoSpaceDN/>
      <w:adjustRightInd/>
      <w:textAlignment w:val="auto"/>
    </w:pPr>
    <w:rPr>
      <w:rFonts w:ascii="Times New Roman" w:hAnsi="Times New Roman"/>
      <w:color w:val="A7A7A7"/>
      <w:sz w:val="24"/>
      <w:szCs w:val="24"/>
    </w:rPr>
  </w:style>
  <w:style w:type="character" w:customStyle="1" w:styleId="rating5">
    <w:name w:val="rating5"/>
    <w:basedOn w:val="a1"/>
    <w:rsid w:val="00054B92"/>
  </w:style>
  <w:style w:type="character" w:customStyle="1" w:styleId="opr">
    <w:name w:val="opr"/>
    <w:rsid w:val="00054B92"/>
    <w:rPr>
      <w:b/>
      <w:bCs/>
    </w:rPr>
  </w:style>
  <w:style w:type="character" w:customStyle="1" w:styleId="var1">
    <w:name w:val="var1"/>
    <w:rsid w:val="00054B92"/>
    <w:rPr>
      <w:color w:val="555555"/>
    </w:rPr>
  </w:style>
  <w:style w:type="character" w:customStyle="1" w:styleId="math1">
    <w:name w:val="math1"/>
    <w:rsid w:val="00054B92"/>
    <w:rPr>
      <w:rFonts w:ascii="Tahoma" w:hAnsi="Tahoma" w:cs="Tahoma" w:hint="default"/>
      <w:sz w:val="20"/>
      <w:szCs w:val="20"/>
    </w:rPr>
  </w:style>
  <w:style w:type="character" w:customStyle="1" w:styleId="texample1">
    <w:name w:val="texample1"/>
    <w:rsid w:val="00054B92"/>
    <w:rPr>
      <w:rFonts w:ascii="Courier New" w:hAnsi="Courier New" w:cs="Courier New" w:hint="default"/>
      <w:color w:val="8B0000"/>
    </w:rPr>
  </w:style>
  <w:style w:type="paragraph" w:styleId="af0">
    <w:name w:val="Normal Indent"/>
    <w:basedOn w:val="a0"/>
    <w:rsid w:val="00054B92"/>
    <w:pPr>
      <w:overflowPunct/>
      <w:autoSpaceDE/>
      <w:autoSpaceDN/>
      <w:adjustRightInd/>
      <w:ind w:firstLine="720"/>
      <w:jc w:val="both"/>
      <w:textAlignment w:val="auto"/>
    </w:pPr>
    <w:rPr>
      <w:rFonts w:ascii="Times New Roman" w:hAnsi="Times New Roman"/>
      <w:sz w:val="24"/>
    </w:rPr>
  </w:style>
  <w:style w:type="paragraph" w:styleId="af1">
    <w:name w:val="caption"/>
    <w:basedOn w:val="a0"/>
    <w:next w:val="a0"/>
    <w:qFormat/>
    <w:rsid w:val="00054B92"/>
    <w:pPr>
      <w:overflowPunct/>
      <w:autoSpaceDE/>
      <w:autoSpaceDN/>
      <w:adjustRightInd/>
      <w:spacing w:after="60" w:line="360" w:lineRule="auto"/>
      <w:jc w:val="center"/>
      <w:textAlignment w:val="auto"/>
    </w:pPr>
    <w:rPr>
      <w:rFonts w:ascii="Times New Roman" w:hAnsi="Times New Roman"/>
    </w:rPr>
  </w:style>
  <w:style w:type="character" w:customStyle="1" w:styleId="piccap">
    <w:name w:val="piccap"/>
    <w:rsid w:val="00054B92"/>
    <w:rPr>
      <w:rFonts w:ascii="Tahoma" w:hAnsi="Tahoma" w:cs="Tahoma" w:hint="default"/>
      <w:b/>
      <w:bCs/>
      <w:color w:val="0000FF"/>
      <w:sz w:val="20"/>
      <w:szCs w:val="20"/>
    </w:rPr>
  </w:style>
  <w:style w:type="character" w:customStyle="1" w:styleId="picid">
    <w:name w:val="picid"/>
    <w:rsid w:val="00054B92"/>
    <w:rPr>
      <w:rFonts w:ascii="Tahoma" w:hAnsi="Tahoma" w:cs="Tahoma" w:hint="default"/>
      <w:b/>
      <w:bCs/>
      <w:color w:val="0000FF"/>
      <w:sz w:val="20"/>
      <w:szCs w:val="20"/>
    </w:rPr>
  </w:style>
  <w:style w:type="character" w:customStyle="1" w:styleId="tabcap">
    <w:name w:val="tabcap"/>
    <w:basedOn w:val="a1"/>
    <w:rsid w:val="00054B92"/>
  </w:style>
  <w:style w:type="character" w:customStyle="1" w:styleId="FontStyle58">
    <w:name w:val="Font Style58"/>
    <w:rsid w:val="005D6931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5D6931"/>
    <w:rPr>
      <w:rFonts w:ascii="Times New Roman" w:hAnsi="Times New Roman" w:cs="Times New Roman"/>
      <w:b/>
      <w:bCs/>
      <w:sz w:val="26"/>
      <w:szCs w:val="26"/>
    </w:rPr>
  </w:style>
  <w:style w:type="character" w:customStyle="1" w:styleId="a5">
    <w:name w:val="Верхний колонтитул Знак"/>
    <w:link w:val="a4"/>
    <w:uiPriority w:val="99"/>
    <w:rsid w:val="00355388"/>
    <w:rPr>
      <w:rFonts w:ascii="Times New Roman CYR" w:hAnsi="Times New Roman CYR"/>
      <w:sz w:val="28"/>
    </w:rPr>
  </w:style>
  <w:style w:type="paragraph" w:styleId="af2">
    <w:name w:val="Normal (Web)"/>
    <w:basedOn w:val="a0"/>
    <w:uiPriority w:val="99"/>
    <w:semiHidden/>
    <w:unhideWhenUsed/>
    <w:rsid w:val="003D554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styleId="af3">
    <w:name w:val="List Paragraph"/>
    <w:basedOn w:val="a0"/>
    <w:uiPriority w:val="34"/>
    <w:qFormat/>
    <w:rsid w:val="003B2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4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4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8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3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5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tem/Library/Group%20Containers/UBF8T346G9.Office/User%20Content.localized/Templates.localized/&#1071;&#1055;%20&#1051;&#1072;&#1073;&#1086;&#1088;&#1072;&#1090;&#1086;&#1088;&#1085;&#1072;&#1103;%20&#1088;&#1072;&#1073;&#1086;&#1090;&#1072;%20&#847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ЯП Лабораторная работа №.dotx</Template>
  <TotalTime>1</TotalTime>
  <Pages>7</Pages>
  <Words>351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Elcom Ltd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Microsoft Office User</dc:creator>
  <cp:keywords/>
  <cp:lastModifiedBy>Рекрут Скрипкин</cp:lastModifiedBy>
  <cp:revision>2</cp:revision>
  <cp:lastPrinted>2021-12-11T13:31:00Z</cp:lastPrinted>
  <dcterms:created xsi:type="dcterms:W3CDTF">2021-12-11T13:32:00Z</dcterms:created>
  <dcterms:modified xsi:type="dcterms:W3CDTF">2021-12-11T13:32:00Z</dcterms:modified>
</cp:coreProperties>
</file>